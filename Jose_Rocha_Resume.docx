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A6763" w14:textId="6792936A" w:rsidR="00750E01" w:rsidRPr="00E5278D" w:rsidRDefault="003E3B0D" w:rsidP="00E47961">
      <w:pPr>
        <w:jc w:val="center"/>
        <w:rPr>
          <w:rStyle w:val="ClientContact"/>
          <w:rFonts w:eastAsia="Symbol" w:cs="Symbol"/>
          <w:iCs/>
          <w:noProof w:val="0"/>
        </w:rPr>
      </w:pPr>
      <w:r w:rsidRPr="00163E4A">
        <w:rPr>
          <w:rFonts w:cs="Times New Roman (Body CS)"/>
          <w:b/>
          <w:bCs/>
          <w:caps/>
          <w:sz w:val="48"/>
          <w:szCs w:val="48"/>
        </w:rPr>
        <w:t>Jose Rocha</w:t>
      </w:r>
      <w:r w:rsidR="00750E01">
        <w:rPr>
          <w:rStyle w:val="ClientContact"/>
        </w:rPr>
        <w:tab/>
      </w:r>
    </w:p>
    <w:p w14:paraId="5A1D0D5A" w14:textId="66C3AC46" w:rsidR="00750E01" w:rsidRPr="003E3B0D" w:rsidRDefault="00750E01" w:rsidP="008F2858">
      <w:pPr>
        <w:tabs>
          <w:tab w:val="center" w:pos="5400"/>
          <w:tab w:val="right" w:pos="10800"/>
        </w:tabs>
        <w:spacing w:after="40" w:line="240" w:lineRule="exact"/>
        <w:jc w:val="center"/>
        <w:rPr>
          <w:rStyle w:val="ClientContact"/>
        </w:rPr>
      </w:pPr>
      <w:r w:rsidRPr="00E74656">
        <w:rPr>
          <w:rStyle w:val="ClientContact"/>
        </w:rPr>
        <w:t>Seattle,</w:t>
      </w:r>
      <w:r>
        <w:rPr>
          <w:rStyle w:val="ClientContact"/>
        </w:rPr>
        <w:t xml:space="preserve"> </w:t>
      </w:r>
      <w:r w:rsidRPr="00E74656">
        <w:rPr>
          <w:noProof/>
          <w:sz w:val="19"/>
          <w:szCs w:val="19"/>
        </w:rPr>
        <w:t>WA</w:t>
      </w:r>
      <w:r w:rsidRPr="00E74656">
        <w:rPr>
          <w:rStyle w:val="ClientContact"/>
        </w:rPr>
        <w:t xml:space="preserve"> 98144</w:t>
      </w:r>
      <w:r w:rsidR="008F2858">
        <w:rPr>
          <w:rStyle w:val="ClientContact"/>
        </w:rPr>
        <w:tab/>
      </w:r>
      <w:r w:rsidR="00F010DB">
        <w:rPr>
          <w:rStyle w:val="ClientContact"/>
        </w:rPr>
        <w:t>JoseARochaG@outlook.com</w:t>
      </w:r>
      <w:r w:rsidR="00880553">
        <w:rPr>
          <w:rStyle w:val="ClientContact"/>
        </w:rPr>
        <w:tab/>
      </w:r>
      <w:r>
        <w:rPr>
          <w:rStyle w:val="ClientContact"/>
        </w:rPr>
        <w:t>12063515650</w:t>
      </w:r>
    </w:p>
    <w:p w14:paraId="7D827F93" w14:textId="22AD2319" w:rsidR="003E3B0D" w:rsidRPr="00840435" w:rsidRDefault="00840435" w:rsidP="00851843">
      <w:pPr>
        <w:pBdr>
          <w:top w:val="single" w:sz="2" w:space="1" w:color="auto"/>
          <w:bottom w:val="single" w:sz="2" w:space="1" w:color="auto"/>
        </w:pBdr>
        <w:shd w:val="clear" w:color="auto" w:fill="E7E6E6" w:themeFill="background2"/>
        <w:spacing w:before="160" w:after="80"/>
        <w:jc w:val="center"/>
        <w:rPr>
          <w:b/>
          <w:bCs/>
          <w:sz w:val="28"/>
          <w:szCs w:val="28"/>
        </w:rPr>
      </w:pPr>
      <w:r w:rsidRPr="00840435">
        <w:rPr>
          <w:b/>
          <w:bCs/>
          <w:sz w:val="28"/>
          <w:szCs w:val="28"/>
          <w:shd w:val="clear" w:color="auto" w:fill="E7E6E6" w:themeFill="background2"/>
        </w:rPr>
        <w:t>CAREER SUMMARY</w:t>
      </w:r>
    </w:p>
    <w:p w14:paraId="12651DDF" w14:textId="2DB3B5EA" w:rsidR="003E3B0D" w:rsidRPr="00C11A6A" w:rsidRDefault="00FD384B" w:rsidP="00A83BD3">
      <w:pPr>
        <w:pStyle w:val="Summary"/>
        <w:jc w:val="center"/>
        <w:rPr>
          <w:rFonts w:ascii="Cambria" w:hAnsi="Cambria"/>
        </w:rPr>
      </w:pPr>
      <w:r w:rsidRPr="00FD384B">
        <w:rPr>
          <w:rFonts w:ascii="Cambria" w:hAnsi="Cambria"/>
        </w:rPr>
        <w:t xml:space="preserve">Aspiring Coder with experience working to improve </w:t>
      </w:r>
      <w:r w:rsidR="000124F9">
        <w:rPr>
          <w:rFonts w:ascii="Cambria" w:hAnsi="Cambria"/>
        </w:rPr>
        <w:t xml:space="preserve">the </w:t>
      </w:r>
      <w:r w:rsidRPr="00FD384B">
        <w:rPr>
          <w:rFonts w:ascii="Cambria" w:hAnsi="Cambria"/>
        </w:rPr>
        <w:t>performance of organizations serving thousands of individuals each year. Adept at collaborating with others while ensuring high-quality services and programs. Career history of training and supervising staff, promoting adherence to organizational policies and industry standards.</w:t>
      </w:r>
    </w:p>
    <w:p w14:paraId="1810571D" w14:textId="77777777" w:rsidR="00D30889" w:rsidRPr="00DD2F1F" w:rsidRDefault="00D30889" w:rsidP="00D30889">
      <w:pPr>
        <w:pBdr>
          <w:top w:val="single" w:sz="2" w:space="1" w:color="auto"/>
          <w:bottom w:val="single" w:sz="2" w:space="1" w:color="auto"/>
        </w:pBdr>
        <w:shd w:val="clear" w:color="auto" w:fill="E7E6E6" w:themeFill="background2"/>
        <w:spacing w:before="160" w:after="80"/>
        <w:jc w:val="center"/>
        <w:rPr>
          <w:b/>
          <w:bCs/>
          <w:sz w:val="28"/>
          <w:szCs w:val="28"/>
        </w:rPr>
      </w:pPr>
      <w:r w:rsidRPr="00DD2F1F">
        <w:rPr>
          <w:b/>
          <w:bCs/>
          <w:sz w:val="28"/>
          <w:szCs w:val="28"/>
        </w:rPr>
        <w:t>A</w:t>
      </w:r>
      <w:r>
        <w:rPr>
          <w:b/>
          <w:bCs/>
          <w:sz w:val="28"/>
          <w:szCs w:val="28"/>
        </w:rPr>
        <w:t>REAS OF EXPERTISE</w:t>
      </w:r>
    </w:p>
    <w:p w14:paraId="0D9CFE09" w14:textId="77777777" w:rsidR="003E3B0D" w:rsidRPr="003E3B0D" w:rsidRDefault="003E3B0D" w:rsidP="004429AA">
      <w:pPr>
        <w:pStyle w:val="SectionHeading"/>
        <w:sectPr w:rsidR="003E3B0D" w:rsidRPr="003E3B0D" w:rsidSect="008B7F33">
          <w:type w:val="continuous"/>
          <w:pgSz w:w="12240" w:h="15840"/>
          <w:pgMar w:top="450" w:right="720" w:bottom="90" w:left="720" w:header="144" w:footer="0" w:gutter="0"/>
          <w:cols w:space="720"/>
          <w:docGrid w:linePitch="360"/>
        </w:sectPr>
      </w:pPr>
    </w:p>
    <w:p w14:paraId="6B38877C" w14:textId="4B5740CF" w:rsidR="003E3B0D" w:rsidRPr="003E3B0D" w:rsidRDefault="00EA6709" w:rsidP="005312C2">
      <w:pPr>
        <w:pStyle w:val="Expertise"/>
        <w:sectPr w:rsidR="003E3B0D" w:rsidRPr="003E3B0D" w:rsidSect="008B7F33">
          <w:type w:val="continuous"/>
          <w:pgSz w:w="12240" w:h="15840"/>
          <w:pgMar w:top="720" w:right="720" w:bottom="630" w:left="720" w:header="720" w:footer="720" w:gutter="0"/>
          <w:cols w:space="135"/>
          <w:docGrid w:linePitch="360"/>
        </w:sectPr>
      </w:pPr>
      <w:r>
        <w:t xml:space="preserve">Website Development | Technical Support | System Architecture | Digital Analytics | Mobile App Development | Product Management | Troubleshooting </w:t>
      </w:r>
      <w:r w:rsidR="005312C2">
        <w:t>Processes | Certified in Web Development</w:t>
      </w:r>
    </w:p>
    <w:p w14:paraId="16BF48F8" w14:textId="77777777" w:rsidR="00DD2F1F" w:rsidRDefault="00DD2F1F" w:rsidP="00851843">
      <w:pPr>
        <w:pBdr>
          <w:top w:val="single" w:sz="2" w:space="1" w:color="auto"/>
          <w:bottom w:val="single" w:sz="2" w:space="1" w:color="auto"/>
        </w:pBdr>
        <w:shd w:val="clear" w:color="auto" w:fill="E7E6E6" w:themeFill="background2"/>
        <w:spacing w:before="160" w:after="80"/>
        <w:jc w:val="center"/>
        <w:rPr>
          <w:b/>
          <w:bCs/>
          <w:sz w:val="28"/>
          <w:szCs w:val="28"/>
        </w:rPr>
      </w:pPr>
      <w:r>
        <w:rPr>
          <w:b/>
          <w:bCs/>
          <w:sz w:val="28"/>
          <w:szCs w:val="28"/>
        </w:rPr>
        <w:t>PROFESSIONAL EXPERIENCE</w:t>
      </w:r>
    </w:p>
    <w:p w14:paraId="15CCA074" w14:textId="295AAD83" w:rsidR="007E6D69" w:rsidRPr="008277AF" w:rsidRDefault="007E6D69" w:rsidP="00DD2F1F">
      <w:pPr>
        <w:sectPr w:rsidR="007E6D69" w:rsidRPr="008277AF" w:rsidSect="008B7F33">
          <w:type w:val="continuous"/>
          <w:pgSz w:w="12240" w:h="15840"/>
          <w:pgMar w:top="450" w:right="720" w:bottom="90" w:left="720" w:header="720" w:footer="0" w:gutter="0"/>
          <w:cols w:space="720"/>
          <w:docGrid w:linePitch="360"/>
        </w:sectPr>
      </w:pPr>
    </w:p>
    <w:p w14:paraId="45B8573E" w14:textId="6EE19910" w:rsidR="003E3B0D" w:rsidRPr="003E3B0D" w:rsidRDefault="003E3B0D" w:rsidP="00E90339">
      <w:pPr>
        <w:tabs>
          <w:tab w:val="right" w:pos="10800"/>
        </w:tabs>
        <w:spacing w:before="60"/>
        <w:rPr>
          <w:b/>
          <w:caps/>
          <w:sz w:val="25"/>
          <w:szCs w:val="25"/>
        </w:rPr>
      </w:pPr>
      <w:r w:rsidRPr="00B86295">
        <w:rPr>
          <w:rFonts w:cs="Times New Roman (Body CS)"/>
          <w:b/>
          <w:bCs/>
          <w:caps/>
          <w:sz w:val="25"/>
          <w:szCs w:val="25"/>
        </w:rPr>
        <w:t>Security Properties Residential</w:t>
      </w:r>
      <w:r w:rsidRPr="003E3B0D">
        <w:tab/>
      </w:r>
      <w:r w:rsidR="00B81512" w:rsidRPr="00FF32CF">
        <w:rPr>
          <w:rStyle w:val="ClientContact"/>
          <w:i/>
          <w:iCs/>
          <w:sz w:val="21"/>
          <w:szCs w:val="21"/>
        </w:rPr>
        <w:t>Kirkland</w:t>
      </w:r>
      <w:r w:rsidR="00F338F8" w:rsidRPr="00FF32CF">
        <w:rPr>
          <w:rStyle w:val="ClientContact"/>
          <w:i/>
          <w:iCs/>
          <w:sz w:val="21"/>
          <w:szCs w:val="21"/>
        </w:rPr>
        <w:t xml:space="preserve">, </w:t>
      </w:r>
      <w:r w:rsidR="00B81512" w:rsidRPr="00FF32CF">
        <w:rPr>
          <w:rStyle w:val="ClientContact"/>
          <w:i/>
          <w:iCs/>
          <w:sz w:val="21"/>
          <w:szCs w:val="21"/>
        </w:rPr>
        <w:t>WA</w:t>
      </w:r>
    </w:p>
    <w:p w14:paraId="4BF7B3F9" w14:textId="35B6278F" w:rsidR="003E3B0D" w:rsidRPr="003E3B0D" w:rsidRDefault="003E3B0D" w:rsidP="003E3B0D">
      <w:pPr>
        <w:tabs>
          <w:tab w:val="right" w:pos="10800"/>
        </w:tabs>
        <w:spacing w:line="280" w:lineRule="exact"/>
        <w:rPr>
          <w:sz w:val="21"/>
          <w:szCs w:val="21"/>
        </w:rPr>
      </w:pPr>
      <w:r w:rsidRPr="003E3B0D">
        <w:rPr>
          <w:rStyle w:val="JobTitle"/>
        </w:rPr>
        <w:t>Assistant Maintenance Supe</w:t>
      </w:r>
      <w:r w:rsidR="006E2B78">
        <w:rPr>
          <w:rStyle w:val="JobTitle"/>
        </w:rPr>
        <w:t>rvisor</w:t>
      </w:r>
      <w:r w:rsidRPr="003E3B0D">
        <w:tab/>
      </w:r>
      <w:r w:rsidR="00385D79" w:rsidRPr="007A370B">
        <w:rPr>
          <w:rFonts w:cstheme="minorHAnsi"/>
          <w:bCs/>
          <w:i/>
          <w:iCs/>
          <w:sz w:val="21"/>
          <w:szCs w:val="21"/>
        </w:rPr>
        <w:t>Mar. 2020</w:t>
      </w:r>
      <w:r w:rsidR="00385D79">
        <w:rPr>
          <w:rFonts w:cstheme="minorHAnsi"/>
          <w:bCs/>
          <w:i/>
          <w:iCs/>
          <w:sz w:val="21"/>
          <w:szCs w:val="21"/>
        </w:rPr>
        <w:t xml:space="preserve"> </w:t>
      </w:r>
      <w:r w:rsidR="009B084A">
        <w:rPr>
          <w:rFonts w:cstheme="minorHAnsi"/>
          <w:bCs/>
          <w:i/>
          <w:iCs/>
          <w:sz w:val="21"/>
          <w:szCs w:val="21"/>
        </w:rPr>
        <w:t xml:space="preserve">- </w:t>
      </w:r>
      <w:r w:rsidR="007A370B" w:rsidRPr="007A370B">
        <w:rPr>
          <w:rFonts w:cstheme="minorHAnsi"/>
          <w:bCs/>
          <w:i/>
          <w:iCs/>
          <w:sz w:val="21"/>
          <w:szCs w:val="21"/>
        </w:rPr>
        <w:t>Sept. 2023</w:t>
      </w:r>
    </w:p>
    <w:p w14:paraId="78C0381D" w14:textId="6031B04D" w:rsidR="003E3B0D" w:rsidRPr="003E3B0D" w:rsidRDefault="00F17A4B" w:rsidP="003E3B0D">
      <w:pPr>
        <w:pStyle w:val="JobDescription"/>
      </w:pPr>
      <w:r>
        <w:t xml:space="preserve">Promoted the highest caliber of offerings </w:t>
      </w:r>
      <w:r w:rsidR="006E2B78">
        <w:t>for</w:t>
      </w:r>
      <w:r>
        <w:t xml:space="preserve"> </w:t>
      </w:r>
      <w:r w:rsidR="006E2B78">
        <w:t xml:space="preserve">the </w:t>
      </w:r>
      <w:r>
        <w:t>Property Management</w:t>
      </w:r>
      <w:r w:rsidR="006E2B78">
        <w:t xml:space="preserve"> </w:t>
      </w:r>
      <w:r>
        <w:t>organization.</w:t>
      </w:r>
    </w:p>
    <w:p w14:paraId="78136501" w14:textId="6D456352" w:rsidR="003E3B0D" w:rsidRPr="003E3B0D" w:rsidRDefault="00F17A4B" w:rsidP="003E3B0D">
      <w:pPr>
        <w:pStyle w:val="JobDescription"/>
      </w:pPr>
      <w:r>
        <w:t xml:space="preserve">Ensured efficacy and profitability of operations for </w:t>
      </w:r>
      <w:r w:rsidR="006E2B78">
        <w:t xml:space="preserve">an </w:t>
      </w:r>
      <w:r>
        <w:t>entity offering Comfortable Apartment Living.</w:t>
      </w:r>
    </w:p>
    <w:p w14:paraId="1B16BFD1" w14:textId="1A002977" w:rsidR="003E3B0D" w:rsidRPr="003E3B0D" w:rsidRDefault="00F17A4B" w:rsidP="003E3B0D">
      <w:pPr>
        <w:pStyle w:val="JobDescription"/>
      </w:pPr>
      <w:r>
        <w:t xml:space="preserve">Worked to optimize performance, generating 21.4 </w:t>
      </w:r>
      <w:r w:rsidR="006E2B78">
        <w:t>million</w:t>
      </w:r>
      <w:r>
        <w:t xml:space="preserve"> in annual revenue.</w:t>
      </w:r>
    </w:p>
    <w:p w14:paraId="52C9707E" w14:textId="77777777" w:rsidR="003E3B0D" w:rsidRPr="003E3B0D" w:rsidRDefault="00F17A4B" w:rsidP="003E3B0D">
      <w:pPr>
        <w:pStyle w:val="JobDescription"/>
      </w:pPr>
      <w:r>
        <w:t>Trained and supervised several staff, promoting adherence to organizational policies.</w:t>
      </w:r>
    </w:p>
    <w:p w14:paraId="14ED7B20" w14:textId="77777777" w:rsidR="003E3B0D" w:rsidRPr="003E3B0D" w:rsidRDefault="003E3B0D" w:rsidP="00E90339">
      <w:pPr>
        <w:tabs>
          <w:tab w:val="right" w:pos="10800"/>
        </w:tabs>
        <w:spacing w:before="60"/>
        <w:rPr>
          <w:b/>
          <w:caps/>
          <w:sz w:val="25"/>
          <w:szCs w:val="25"/>
        </w:rPr>
      </w:pPr>
      <w:r w:rsidRPr="00B86295">
        <w:rPr>
          <w:rFonts w:cs="Times New Roman (Body CS)"/>
          <w:b/>
          <w:bCs/>
          <w:caps/>
          <w:sz w:val="25"/>
          <w:szCs w:val="25"/>
        </w:rPr>
        <w:t>Heaven Sent Fried Chicken</w:t>
      </w:r>
      <w:r w:rsidRPr="003E3B0D">
        <w:tab/>
      </w:r>
      <w:r w:rsidR="00B81512" w:rsidRPr="00FF32CF">
        <w:rPr>
          <w:rStyle w:val="ClientContact"/>
          <w:i/>
          <w:iCs/>
          <w:sz w:val="21"/>
          <w:szCs w:val="21"/>
        </w:rPr>
        <w:t>Seattle</w:t>
      </w:r>
      <w:r w:rsidR="00F338F8" w:rsidRPr="00FF32CF">
        <w:rPr>
          <w:rStyle w:val="ClientContact"/>
          <w:i/>
          <w:iCs/>
          <w:sz w:val="21"/>
          <w:szCs w:val="21"/>
        </w:rPr>
        <w:t xml:space="preserve">, </w:t>
      </w:r>
      <w:r w:rsidR="00B81512" w:rsidRPr="00FF32CF">
        <w:rPr>
          <w:rStyle w:val="ClientContact"/>
          <w:i/>
          <w:iCs/>
          <w:sz w:val="21"/>
          <w:szCs w:val="21"/>
        </w:rPr>
        <w:t>WA</w:t>
      </w:r>
    </w:p>
    <w:p w14:paraId="75993CEF" w14:textId="77777777" w:rsidR="003E3B0D" w:rsidRPr="003E3B0D" w:rsidRDefault="003E3B0D" w:rsidP="003E3B0D">
      <w:pPr>
        <w:tabs>
          <w:tab w:val="right" w:pos="10800"/>
        </w:tabs>
        <w:spacing w:line="280" w:lineRule="exact"/>
        <w:rPr>
          <w:sz w:val="21"/>
          <w:szCs w:val="21"/>
        </w:rPr>
      </w:pPr>
      <w:r w:rsidRPr="003E3B0D">
        <w:rPr>
          <w:rStyle w:val="JobTitle"/>
        </w:rPr>
        <w:t>Prep Cook</w:t>
      </w:r>
      <w:r w:rsidRPr="003E3B0D">
        <w:tab/>
      </w:r>
      <w:r w:rsidR="00385D79" w:rsidRPr="007A370B">
        <w:rPr>
          <w:rFonts w:cstheme="minorHAnsi"/>
          <w:bCs/>
          <w:i/>
          <w:iCs/>
          <w:sz w:val="21"/>
          <w:szCs w:val="21"/>
        </w:rPr>
        <w:t>June 2017</w:t>
      </w:r>
      <w:r w:rsidR="00385D79">
        <w:rPr>
          <w:rFonts w:cstheme="minorHAnsi"/>
          <w:bCs/>
          <w:i/>
          <w:iCs/>
          <w:sz w:val="21"/>
          <w:szCs w:val="21"/>
        </w:rPr>
        <w:t xml:space="preserve"> </w:t>
      </w:r>
      <w:r w:rsidR="009B084A">
        <w:rPr>
          <w:rFonts w:cstheme="minorHAnsi"/>
          <w:bCs/>
          <w:i/>
          <w:iCs/>
          <w:sz w:val="21"/>
          <w:szCs w:val="21"/>
        </w:rPr>
        <w:t xml:space="preserve">- </w:t>
      </w:r>
      <w:r w:rsidR="007A370B" w:rsidRPr="007A370B">
        <w:rPr>
          <w:rFonts w:cstheme="minorHAnsi"/>
          <w:bCs/>
          <w:i/>
          <w:iCs/>
          <w:sz w:val="21"/>
          <w:szCs w:val="21"/>
        </w:rPr>
        <w:t>Mar. 2020</w:t>
      </w:r>
    </w:p>
    <w:p w14:paraId="12C39384" w14:textId="5B1C8534" w:rsidR="003E3B0D" w:rsidRPr="003E3B0D" w:rsidRDefault="00F17A4B" w:rsidP="003E3B0D">
      <w:pPr>
        <w:pStyle w:val="JobDescription"/>
      </w:pPr>
      <w:r>
        <w:t xml:space="preserve">Consistently provided the highest level of service for fast-casual </w:t>
      </w:r>
      <w:r w:rsidR="006E2B78">
        <w:t>restaurants</w:t>
      </w:r>
      <w:r>
        <w:t>.</w:t>
      </w:r>
    </w:p>
    <w:p w14:paraId="73FED7A3" w14:textId="77777777" w:rsidR="003E3B0D" w:rsidRPr="003E3B0D" w:rsidRDefault="00F17A4B" w:rsidP="003E3B0D">
      <w:pPr>
        <w:pStyle w:val="JobDescription"/>
      </w:pPr>
      <w:r>
        <w:t>Promoted consistent and reliable service, with team handling orders valued at thousands of dollars.</w:t>
      </w:r>
    </w:p>
    <w:p w14:paraId="12A37A42" w14:textId="4F3A413A" w:rsidR="003E3B0D" w:rsidRPr="003E3B0D" w:rsidRDefault="00F17A4B" w:rsidP="003E3B0D">
      <w:pPr>
        <w:pStyle w:val="JobDescription"/>
      </w:pPr>
      <w:r>
        <w:t xml:space="preserve">Participated in </w:t>
      </w:r>
      <w:r w:rsidR="00835AFF">
        <w:t>critical</w:t>
      </w:r>
      <w:r>
        <w:t xml:space="preserve"> aspects of operations, preparing menu items, ensuring a clean and well-organized environment, placing a high volume of </w:t>
      </w:r>
      <w:r w:rsidR="006E2B78">
        <w:t>orders,</w:t>
      </w:r>
      <w:r>
        <w:t xml:space="preserve"> and tracking and replenishing ingredients and supplies.</w:t>
      </w:r>
    </w:p>
    <w:p w14:paraId="2495FB23" w14:textId="2626E778" w:rsidR="003E3B0D" w:rsidRPr="003E3B0D" w:rsidRDefault="00F17A4B" w:rsidP="003E3B0D">
      <w:pPr>
        <w:pStyle w:val="JobDescription"/>
      </w:pPr>
      <w:r>
        <w:t xml:space="preserve">Maintained clean and organized </w:t>
      </w:r>
      <w:r w:rsidR="006E2B78">
        <w:t>workstations</w:t>
      </w:r>
      <w:r>
        <w:t xml:space="preserve">, ensuring </w:t>
      </w:r>
      <w:r w:rsidR="00155094">
        <w:t>health and safety regulations compliance</w:t>
      </w:r>
      <w:r>
        <w:t>.</w:t>
      </w:r>
    </w:p>
    <w:p w14:paraId="59DE7888" w14:textId="44914765" w:rsidR="00D60C7B" w:rsidRPr="006E2B78" w:rsidRDefault="003E3B0D" w:rsidP="006E2B78">
      <w:pPr>
        <w:pBdr>
          <w:top w:val="single" w:sz="2" w:space="1" w:color="auto"/>
          <w:bottom w:val="single" w:sz="2" w:space="1" w:color="auto"/>
        </w:pBdr>
        <w:shd w:val="clear" w:color="auto" w:fill="E7E6E6" w:themeFill="background2"/>
        <w:spacing w:before="160" w:after="80"/>
        <w:jc w:val="center"/>
      </w:pPr>
      <w:r w:rsidRPr="00DD2F1F">
        <w:rPr>
          <w:b/>
          <w:bCs/>
          <w:sz w:val="28"/>
          <w:szCs w:val="28"/>
        </w:rPr>
        <w:t xml:space="preserve">EDUCATION &amp; </w:t>
      </w:r>
      <w:r w:rsidR="00DD2F1F" w:rsidRPr="00DD2F1F">
        <w:rPr>
          <w:b/>
          <w:bCs/>
          <w:sz w:val="28"/>
          <w:szCs w:val="28"/>
        </w:rPr>
        <w:t>TRAINING</w:t>
      </w:r>
    </w:p>
    <w:p w14:paraId="28D03A4B" w14:textId="59F61CC6" w:rsidR="00670265" w:rsidRDefault="003E3B0D" w:rsidP="00136A64">
      <w:pPr>
        <w:tabs>
          <w:tab w:val="right" w:pos="10800"/>
        </w:tabs>
        <w:rPr>
          <w:i/>
          <w:color w:val="000000" w:themeColor="text1"/>
          <w:sz w:val="20"/>
          <w:szCs w:val="20"/>
        </w:rPr>
      </w:pPr>
      <w:r w:rsidRPr="00B86295">
        <w:rPr>
          <w:rFonts w:cs="Times New Roman (Body CS)"/>
          <w:b/>
          <w:bCs/>
          <w:caps/>
          <w:sz w:val="25"/>
          <w:szCs w:val="25"/>
        </w:rPr>
        <w:t>Year Up</w:t>
      </w:r>
      <w:r w:rsidR="007E4184" w:rsidRPr="00B81512">
        <w:rPr>
          <w:i/>
          <w:iCs/>
          <w:sz w:val="19"/>
          <w:szCs w:val="19"/>
        </w:rPr>
        <w:tab/>
      </w:r>
      <w:r w:rsidR="006E2B78">
        <w:rPr>
          <w:i/>
          <w:iCs/>
          <w:sz w:val="19"/>
          <w:szCs w:val="19"/>
        </w:rPr>
        <w:t>September 2023-Present</w:t>
      </w:r>
    </w:p>
    <w:p w14:paraId="57591B26" w14:textId="13999027" w:rsidR="00421D9C" w:rsidRDefault="006E2B78" w:rsidP="00975F5F">
      <w:pPr>
        <w:tabs>
          <w:tab w:val="right" w:pos="10800"/>
        </w:tabs>
        <w:rPr>
          <w:i/>
          <w:color w:val="000000" w:themeColor="text1"/>
          <w:sz w:val="20"/>
          <w:szCs w:val="20"/>
        </w:rPr>
      </w:pPr>
      <w:r>
        <w:rPr>
          <w:i/>
          <w:color w:val="000000" w:themeColor="text1"/>
          <w:sz w:val="20"/>
          <w:szCs w:val="20"/>
        </w:rPr>
        <w:t>Completing coursework toward a certificate in Software Development and Testing.</w:t>
      </w:r>
    </w:p>
    <w:p w14:paraId="10735AB9" w14:textId="0F0A2FA0" w:rsidR="00670265" w:rsidRDefault="003E3B0D" w:rsidP="00136A64">
      <w:pPr>
        <w:tabs>
          <w:tab w:val="right" w:pos="10800"/>
        </w:tabs>
        <w:rPr>
          <w:i/>
          <w:color w:val="000000" w:themeColor="text1"/>
          <w:sz w:val="20"/>
          <w:szCs w:val="20"/>
        </w:rPr>
      </w:pPr>
      <w:r w:rsidRPr="00B86295">
        <w:rPr>
          <w:rFonts w:cs="Times New Roman (Body CS)"/>
          <w:b/>
          <w:bCs/>
          <w:caps/>
          <w:sz w:val="25"/>
          <w:szCs w:val="25"/>
        </w:rPr>
        <w:t>Seattle Central College</w:t>
      </w:r>
      <w:r w:rsidR="007E4184" w:rsidRPr="00B81512">
        <w:rPr>
          <w:i/>
          <w:iCs/>
          <w:sz w:val="19"/>
          <w:szCs w:val="19"/>
        </w:rPr>
        <w:tab/>
      </w:r>
      <w:r w:rsidR="006E2B78">
        <w:rPr>
          <w:i/>
          <w:iCs/>
          <w:sz w:val="19"/>
          <w:szCs w:val="19"/>
        </w:rPr>
        <w:t>September 2023-Present</w:t>
      </w:r>
    </w:p>
    <w:p w14:paraId="586A4B0A" w14:textId="77777777" w:rsidR="006E2B78" w:rsidRDefault="006E2B78" w:rsidP="006E2B78">
      <w:pPr>
        <w:tabs>
          <w:tab w:val="right" w:pos="10800"/>
        </w:tabs>
        <w:rPr>
          <w:i/>
          <w:color w:val="000000" w:themeColor="text1"/>
          <w:sz w:val="20"/>
          <w:szCs w:val="20"/>
        </w:rPr>
      </w:pPr>
      <w:r>
        <w:rPr>
          <w:i/>
          <w:color w:val="000000" w:themeColor="text1"/>
          <w:sz w:val="20"/>
          <w:szCs w:val="20"/>
        </w:rPr>
        <w:t>Completing coursework toward a certificate in Software Development and Testing.</w:t>
      </w:r>
    </w:p>
    <w:p w14:paraId="30AC21F3" w14:textId="2A640347" w:rsidR="00B34C52" w:rsidRPr="0093764F" w:rsidRDefault="00B34C52" w:rsidP="00136A64">
      <w:pPr>
        <w:tabs>
          <w:tab w:val="right" w:pos="10800"/>
        </w:tabs>
        <w:rPr>
          <w:i/>
          <w:color w:val="000000" w:themeColor="text1"/>
          <w:sz w:val="2"/>
          <w:szCs w:val="2"/>
        </w:rPr>
      </w:pPr>
    </w:p>
    <w:p w14:paraId="047D5A47" w14:textId="09667960" w:rsidR="003E3B0D" w:rsidRPr="003E3B0D" w:rsidRDefault="00171DF8" w:rsidP="00851843">
      <w:pPr>
        <w:pBdr>
          <w:top w:val="single" w:sz="2" w:space="1" w:color="auto"/>
          <w:bottom w:val="single" w:sz="2" w:space="1" w:color="auto"/>
        </w:pBdr>
        <w:shd w:val="clear" w:color="auto" w:fill="E7E6E6" w:themeFill="background2"/>
        <w:spacing w:before="160" w:after="80"/>
        <w:jc w:val="center"/>
      </w:pPr>
      <w:r>
        <w:rPr>
          <w:b/>
          <w:bCs/>
          <w:sz w:val="28"/>
          <w:szCs w:val="28"/>
        </w:rPr>
        <w:t>LANGUAGES</w:t>
      </w:r>
    </w:p>
    <w:p w14:paraId="57FD170E" w14:textId="77777777" w:rsidR="003E3B0D" w:rsidRPr="003E3B0D" w:rsidRDefault="003E3B0D" w:rsidP="003E3B0D">
      <w:pPr>
        <w:sectPr w:rsidR="003E3B0D" w:rsidRPr="003E3B0D" w:rsidSect="008B7F33">
          <w:type w:val="continuous"/>
          <w:pgSz w:w="12240" w:h="15840"/>
          <w:pgMar w:top="720" w:right="720" w:bottom="630" w:left="720" w:header="720" w:footer="720" w:gutter="0"/>
          <w:cols w:space="720"/>
          <w:docGrid w:linePitch="360"/>
        </w:sectPr>
      </w:pPr>
    </w:p>
    <w:p w14:paraId="236A55F2" w14:textId="17085B05" w:rsidR="009B3169" w:rsidRPr="003E3B0D" w:rsidRDefault="00171DF8" w:rsidP="009B3169">
      <w:pPr>
        <w:pStyle w:val="JobDescription-nobullet"/>
      </w:pPr>
      <w:r>
        <w:t xml:space="preserve">Fluent in Spanish </w:t>
      </w:r>
      <w:r w:rsidR="00835AFF">
        <w:t>and English</w:t>
      </w:r>
      <w:r>
        <w:t>.</w:t>
      </w:r>
    </w:p>
    <w:p w14:paraId="653664A3" w14:textId="77849684" w:rsidR="00F17A4B" w:rsidRPr="00A83BD3" w:rsidRDefault="008B4743" w:rsidP="00A83BD3">
      <w:pPr>
        <w:jc w:val="center"/>
      </w:pPr>
      <w:r w:rsidRPr="003E3B0D">
        <w:br w:type="column"/>
      </w:r>
      <w:r w:rsidR="007243ED" w:rsidRPr="00DB299A">
        <w:rPr>
          <w:b/>
          <w:bCs/>
          <w:caps/>
          <w:sz w:val="48"/>
          <w:szCs w:val="48"/>
        </w:rPr>
        <w:lastRenderedPageBreak/>
        <w:t>Jose Rocha</w:t>
      </w:r>
    </w:p>
    <w:p w14:paraId="407D6247" w14:textId="7FED8971" w:rsidR="00F17A4B" w:rsidRPr="003E3B0D" w:rsidRDefault="00F17A4B" w:rsidP="00CF1318">
      <w:pPr>
        <w:tabs>
          <w:tab w:val="center" w:pos="5400"/>
          <w:tab w:val="right" w:pos="10800"/>
        </w:tabs>
        <w:spacing w:after="40" w:line="240" w:lineRule="exact"/>
        <w:rPr>
          <w:rStyle w:val="ClientContact"/>
        </w:rPr>
      </w:pPr>
      <w:r w:rsidRPr="00E74656">
        <w:rPr>
          <w:rStyle w:val="ClientContact"/>
        </w:rPr>
        <w:t>Seattle,</w:t>
      </w:r>
      <w:r w:rsidR="002A7B26">
        <w:rPr>
          <w:rStyle w:val="ClientContact"/>
        </w:rPr>
        <w:t xml:space="preserve"> </w:t>
      </w:r>
      <w:r w:rsidRPr="00E74656">
        <w:rPr>
          <w:noProof/>
          <w:sz w:val="19"/>
          <w:szCs w:val="19"/>
        </w:rPr>
        <w:t>WA</w:t>
      </w:r>
      <w:r w:rsidRPr="00E74656">
        <w:rPr>
          <w:rStyle w:val="ClientContact"/>
        </w:rPr>
        <w:t xml:space="preserve"> 98144</w:t>
      </w:r>
      <w:r w:rsidR="00CF1318">
        <w:rPr>
          <w:rStyle w:val="ClientContact"/>
        </w:rPr>
        <w:tab/>
      </w:r>
      <w:r w:rsidR="00F010DB">
        <w:rPr>
          <w:rStyle w:val="ClientContact"/>
        </w:rPr>
        <w:t>JoseARochaG@outlook.com</w:t>
      </w:r>
      <w:r>
        <w:rPr>
          <w:rStyle w:val="ClientContact"/>
        </w:rPr>
        <w:tab/>
        <w:t>12063515650</w:t>
      </w:r>
    </w:p>
    <w:p w14:paraId="1FE035DF" w14:textId="6CA11CAE" w:rsidR="008B4743" w:rsidRPr="003E3B0D" w:rsidRDefault="006E2B78" w:rsidP="006E2B78">
      <w:pPr>
        <w:pBdr>
          <w:top w:val="single" w:sz="2" w:space="1" w:color="auto"/>
          <w:bottom w:val="single" w:sz="2" w:space="1" w:color="auto"/>
        </w:pBdr>
        <w:shd w:val="clear" w:color="auto" w:fill="E7E6E6" w:themeFill="background2"/>
        <w:spacing w:before="160" w:after="80"/>
        <w:ind w:left="1" w:firstLine="1"/>
      </w:pPr>
      <w:r>
        <w:rPr>
          <w:b/>
          <w:bCs/>
          <w:sz w:val="28"/>
          <w:szCs w:val="28"/>
        </w:rPr>
        <w:t xml:space="preserve">                                                        </w:t>
      </w:r>
      <w:r w:rsidR="00171DF8">
        <w:rPr>
          <w:b/>
          <w:bCs/>
          <w:sz w:val="28"/>
          <w:szCs w:val="28"/>
        </w:rPr>
        <w:t>TECHNICAL SKILLS</w:t>
      </w:r>
      <w:r w:rsidR="002768A9">
        <w:rPr>
          <w:b/>
          <w:bCs/>
          <w:sz w:val="28"/>
          <w:szCs w:val="28"/>
        </w:rPr>
        <w:t xml:space="preserve"> &amp; CERTIFICATES</w:t>
      </w:r>
    </w:p>
    <w:p w14:paraId="302FE4BA" w14:textId="38463DD7" w:rsidR="00171DF8" w:rsidRPr="003E3B0D" w:rsidRDefault="004E4BF7" w:rsidP="00171DF8">
      <w:pPr>
        <w:pStyle w:val="JobDescription-nobullet"/>
      </w:pPr>
      <w:r>
        <w:t>P</w:t>
      </w:r>
      <w:r w:rsidR="00155094">
        <w:t>roficient</w:t>
      </w:r>
      <w:r w:rsidR="00171DF8">
        <w:t xml:space="preserve"> in Python, CSS, C++, HTML, Zoom, JavaScript, MS Word, and MS Excel.</w:t>
      </w:r>
    </w:p>
    <w:p w14:paraId="76BCF4D2" w14:textId="1ED22155" w:rsidR="007B1499" w:rsidRPr="000D627F" w:rsidRDefault="00155094" w:rsidP="00171DF8">
      <w:pPr>
        <w:pStyle w:val="JobDescription-nobullet"/>
        <w:rPr>
          <w:rStyle w:val="Hyperlink"/>
          <w:color w:val="000000"/>
          <w:u w:val="none"/>
        </w:rPr>
      </w:pPr>
      <w:r>
        <w:rPr>
          <w:rStyle w:val="Hyperlink"/>
          <w:color w:val="000000"/>
          <w:u w:val="none"/>
        </w:rPr>
        <w:t>Certifications: Web Development.</w:t>
      </w:r>
    </w:p>
    <w:sectPr w:rsidR="007B1499" w:rsidRPr="000D627F" w:rsidSect="008B7F33">
      <w:type w:val="continuous"/>
      <w:pgSz w:w="12240" w:h="15840"/>
      <w:pgMar w:top="540" w:right="720" w:bottom="5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B514AB" w14:textId="77777777" w:rsidR="00414C69" w:rsidRDefault="00414C69" w:rsidP="008F318C">
      <w:r>
        <w:separator/>
      </w:r>
    </w:p>
  </w:endnote>
  <w:endnote w:type="continuationSeparator" w:id="0">
    <w:p w14:paraId="605112AA" w14:textId="77777777" w:rsidR="00414C69" w:rsidRDefault="00414C69" w:rsidP="008F3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Times New Roman (Body CS)">
    <w:altName w:val="Times New Roman"/>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016EA3" w14:textId="77777777" w:rsidR="00414C69" w:rsidRDefault="00414C69" w:rsidP="008F318C">
      <w:r>
        <w:separator/>
      </w:r>
    </w:p>
  </w:footnote>
  <w:footnote w:type="continuationSeparator" w:id="0">
    <w:p w14:paraId="1A96AC04" w14:textId="77777777" w:rsidR="00414C69" w:rsidRDefault="00414C69" w:rsidP="008F31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428A03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874DF6"/>
    <w:multiLevelType w:val="hybridMultilevel"/>
    <w:tmpl w:val="B600C7B6"/>
    <w:lvl w:ilvl="0" w:tplc="EF6473B0">
      <w:start w:val="1"/>
      <w:numFmt w:val="bullet"/>
      <w:lvlText w:val=""/>
      <w:lvlJc w:val="left"/>
      <w:pPr>
        <w:ind w:left="720" w:hanging="360"/>
      </w:pPr>
      <w:rPr>
        <w:rFonts w:ascii="Symbol" w:hAnsi="Symbol" w:hint="default"/>
        <w:sz w:val="1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11524"/>
    <w:multiLevelType w:val="multilevel"/>
    <w:tmpl w:val="6CEE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F47DD"/>
    <w:multiLevelType w:val="hybridMultilevel"/>
    <w:tmpl w:val="340AB9E2"/>
    <w:lvl w:ilvl="0" w:tplc="C6FA1C66">
      <w:start w:val="46"/>
      <w:numFmt w:val="decimal"/>
      <w:lvlText w:val="%1."/>
      <w:lvlJc w:val="left"/>
      <w:pPr>
        <w:ind w:left="416" w:hanging="308"/>
      </w:pPr>
      <w:rPr>
        <w:rFonts w:ascii="Arial" w:eastAsia="Arial" w:hAnsi="Arial" w:cs="Arial" w:hint="default"/>
        <w:b/>
        <w:bCs/>
        <w:color w:val="353538"/>
        <w:spacing w:val="0"/>
        <w:w w:val="102"/>
        <w:sz w:val="18"/>
        <w:szCs w:val="18"/>
      </w:rPr>
    </w:lvl>
    <w:lvl w:ilvl="1" w:tplc="C9F66EBA">
      <w:numFmt w:val="bullet"/>
      <w:lvlText w:val="•"/>
      <w:lvlJc w:val="left"/>
      <w:pPr>
        <w:ind w:left="1416" w:hanging="308"/>
      </w:pPr>
      <w:rPr>
        <w:rFonts w:hint="default"/>
      </w:rPr>
    </w:lvl>
    <w:lvl w:ilvl="2" w:tplc="71286744">
      <w:numFmt w:val="bullet"/>
      <w:lvlText w:val="•"/>
      <w:lvlJc w:val="left"/>
      <w:pPr>
        <w:ind w:left="2412" w:hanging="308"/>
      </w:pPr>
      <w:rPr>
        <w:rFonts w:hint="default"/>
      </w:rPr>
    </w:lvl>
    <w:lvl w:ilvl="3" w:tplc="25348494">
      <w:numFmt w:val="bullet"/>
      <w:lvlText w:val="•"/>
      <w:lvlJc w:val="left"/>
      <w:pPr>
        <w:ind w:left="3408" w:hanging="308"/>
      </w:pPr>
      <w:rPr>
        <w:rFonts w:hint="default"/>
      </w:rPr>
    </w:lvl>
    <w:lvl w:ilvl="4" w:tplc="A0569688">
      <w:numFmt w:val="bullet"/>
      <w:lvlText w:val="•"/>
      <w:lvlJc w:val="left"/>
      <w:pPr>
        <w:ind w:left="4404" w:hanging="308"/>
      </w:pPr>
      <w:rPr>
        <w:rFonts w:hint="default"/>
      </w:rPr>
    </w:lvl>
    <w:lvl w:ilvl="5" w:tplc="49FA75D8">
      <w:numFmt w:val="bullet"/>
      <w:lvlText w:val="•"/>
      <w:lvlJc w:val="left"/>
      <w:pPr>
        <w:ind w:left="5400" w:hanging="308"/>
      </w:pPr>
      <w:rPr>
        <w:rFonts w:hint="default"/>
      </w:rPr>
    </w:lvl>
    <w:lvl w:ilvl="6" w:tplc="3FCA96DA">
      <w:numFmt w:val="bullet"/>
      <w:lvlText w:val="•"/>
      <w:lvlJc w:val="left"/>
      <w:pPr>
        <w:ind w:left="6396" w:hanging="308"/>
      </w:pPr>
      <w:rPr>
        <w:rFonts w:hint="default"/>
      </w:rPr>
    </w:lvl>
    <w:lvl w:ilvl="7" w:tplc="B114E94E">
      <w:numFmt w:val="bullet"/>
      <w:lvlText w:val="•"/>
      <w:lvlJc w:val="left"/>
      <w:pPr>
        <w:ind w:left="7392" w:hanging="308"/>
      </w:pPr>
      <w:rPr>
        <w:rFonts w:hint="default"/>
      </w:rPr>
    </w:lvl>
    <w:lvl w:ilvl="8" w:tplc="F154A4E8">
      <w:numFmt w:val="bullet"/>
      <w:lvlText w:val="•"/>
      <w:lvlJc w:val="left"/>
      <w:pPr>
        <w:ind w:left="8388" w:hanging="308"/>
      </w:pPr>
      <w:rPr>
        <w:rFonts w:hint="default"/>
      </w:rPr>
    </w:lvl>
  </w:abstractNum>
  <w:abstractNum w:abstractNumId="4" w15:restartNumberingAfterBreak="0">
    <w:nsid w:val="0DA76FC0"/>
    <w:multiLevelType w:val="hybridMultilevel"/>
    <w:tmpl w:val="E9F62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D57C9"/>
    <w:multiLevelType w:val="hybridMultilevel"/>
    <w:tmpl w:val="16F2C9D4"/>
    <w:lvl w:ilvl="0" w:tplc="7C6816B6">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270BE"/>
    <w:multiLevelType w:val="hybridMultilevel"/>
    <w:tmpl w:val="CC7C460E"/>
    <w:lvl w:ilvl="0" w:tplc="FC46A374">
      <w:start w:val="1"/>
      <w:numFmt w:val="decimal"/>
      <w:lvlText w:val="%1."/>
      <w:lvlJc w:val="left"/>
      <w:pPr>
        <w:ind w:left="432" w:hanging="246"/>
        <w:jc w:val="right"/>
      </w:pPr>
      <w:rPr>
        <w:rFonts w:hint="default"/>
        <w:b/>
        <w:bCs/>
        <w:spacing w:val="-6"/>
        <w:w w:val="100"/>
      </w:rPr>
    </w:lvl>
    <w:lvl w:ilvl="1" w:tplc="21EE05AE">
      <w:numFmt w:val="bullet"/>
      <w:lvlText w:val="•"/>
      <w:lvlJc w:val="left"/>
      <w:pPr>
        <w:ind w:left="1434" w:hanging="246"/>
      </w:pPr>
      <w:rPr>
        <w:rFonts w:hint="default"/>
      </w:rPr>
    </w:lvl>
    <w:lvl w:ilvl="2" w:tplc="42A8B114">
      <w:numFmt w:val="bullet"/>
      <w:lvlText w:val="•"/>
      <w:lvlJc w:val="left"/>
      <w:pPr>
        <w:ind w:left="2428" w:hanging="246"/>
      </w:pPr>
      <w:rPr>
        <w:rFonts w:hint="default"/>
      </w:rPr>
    </w:lvl>
    <w:lvl w:ilvl="3" w:tplc="DD3E138E">
      <w:numFmt w:val="bullet"/>
      <w:lvlText w:val="•"/>
      <w:lvlJc w:val="left"/>
      <w:pPr>
        <w:ind w:left="3422" w:hanging="246"/>
      </w:pPr>
      <w:rPr>
        <w:rFonts w:hint="default"/>
      </w:rPr>
    </w:lvl>
    <w:lvl w:ilvl="4" w:tplc="B50613EC">
      <w:numFmt w:val="bullet"/>
      <w:lvlText w:val="•"/>
      <w:lvlJc w:val="left"/>
      <w:pPr>
        <w:ind w:left="4416" w:hanging="246"/>
      </w:pPr>
      <w:rPr>
        <w:rFonts w:hint="default"/>
      </w:rPr>
    </w:lvl>
    <w:lvl w:ilvl="5" w:tplc="9F2E423C">
      <w:numFmt w:val="bullet"/>
      <w:lvlText w:val="•"/>
      <w:lvlJc w:val="left"/>
      <w:pPr>
        <w:ind w:left="5410" w:hanging="246"/>
      </w:pPr>
      <w:rPr>
        <w:rFonts w:hint="default"/>
      </w:rPr>
    </w:lvl>
    <w:lvl w:ilvl="6" w:tplc="42E26070">
      <w:numFmt w:val="bullet"/>
      <w:lvlText w:val="•"/>
      <w:lvlJc w:val="left"/>
      <w:pPr>
        <w:ind w:left="6404" w:hanging="246"/>
      </w:pPr>
      <w:rPr>
        <w:rFonts w:hint="default"/>
      </w:rPr>
    </w:lvl>
    <w:lvl w:ilvl="7" w:tplc="1786B020">
      <w:numFmt w:val="bullet"/>
      <w:lvlText w:val="•"/>
      <w:lvlJc w:val="left"/>
      <w:pPr>
        <w:ind w:left="7398" w:hanging="246"/>
      </w:pPr>
      <w:rPr>
        <w:rFonts w:hint="default"/>
      </w:rPr>
    </w:lvl>
    <w:lvl w:ilvl="8" w:tplc="3AC4FDC0">
      <w:numFmt w:val="bullet"/>
      <w:lvlText w:val="•"/>
      <w:lvlJc w:val="left"/>
      <w:pPr>
        <w:ind w:left="8392" w:hanging="246"/>
      </w:pPr>
      <w:rPr>
        <w:rFonts w:hint="default"/>
      </w:rPr>
    </w:lvl>
  </w:abstractNum>
  <w:abstractNum w:abstractNumId="7" w15:restartNumberingAfterBreak="0">
    <w:nsid w:val="1ACD6523"/>
    <w:multiLevelType w:val="multilevel"/>
    <w:tmpl w:val="7662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E3204"/>
    <w:multiLevelType w:val="hybridMultilevel"/>
    <w:tmpl w:val="E918F8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437C01"/>
    <w:multiLevelType w:val="multilevel"/>
    <w:tmpl w:val="051E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F76DEC"/>
    <w:multiLevelType w:val="multilevel"/>
    <w:tmpl w:val="75A26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B3561F"/>
    <w:multiLevelType w:val="hybridMultilevel"/>
    <w:tmpl w:val="612A20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6B64C7"/>
    <w:multiLevelType w:val="hybridMultilevel"/>
    <w:tmpl w:val="C6006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BE139A"/>
    <w:multiLevelType w:val="multilevel"/>
    <w:tmpl w:val="7494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4C59F0"/>
    <w:multiLevelType w:val="hybridMultilevel"/>
    <w:tmpl w:val="3562445A"/>
    <w:lvl w:ilvl="0" w:tplc="AAB45F6C">
      <w:numFmt w:val="bullet"/>
      <w:lvlText w:val="•"/>
      <w:lvlJc w:val="left"/>
      <w:pPr>
        <w:ind w:left="360" w:hanging="360"/>
      </w:pPr>
      <w:rPr>
        <w:rFonts w:ascii="Cambria" w:eastAsia="Times New Roman" w:hAnsi="Cambria" w:cs="Calibri" w:hint="default"/>
        <w:sz w:val="1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AC8771E"/>
    <w:multiLevelType w:val="hybridMultilevel"/>
    <w:tmpl w:val="27AC5EDC"/>
    <w:lvl w:ilvl="0" w:tplc="04090003">
      <w:start w:val="1"/>
      <w:numFmt w:val="bullet"/>
      <w:lvlText w:val="o"/>
      <w:lvlJc w:val="left"/>
      <w:pPr>
        <w:ind w:left="1354" w:hanging="360"/>
      </w:pPr>
      <w:rPr>
        <w:rFonts w:ascii="Courier New" w:hAnsi="Courier New" w:cs="Courier New"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6" w15:restartNumberingAfterBreak="0">
    <w:nsid w:val="2C2B1D93"/>
    <w:multiLevelType w:val="multilevel"/>
    <w:tmpl w:val="9846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4E6CBE"/>
    <w:multiLevelType w:val="hybridMultilevel"/>
    <w:tmpl w:val="F10CF88C"/>
    <w:lvl w:ilvl="0" w:tplc="493ABD32">
      <w:start w:val="1"/>
      <w:numFmt w:val="bullet"/>
      <w:lvlText w:val=""/>
      <w:lvlJc w:val="left"/>
      <w:pPr>
        <w:ind w:left="720" w:hanging="360"/>
      </w:pPr>
      <w:rPr>
        <w:rFonts w:ascii="Symbol" w:hAnsi="Symbol" w:hint="default"/>
        <w:color w:val="auto"/>
        <w:sz w:val="1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B01F81"/>
    <w:multiLevelType w:val="hybridMultilevel"/>
    <w:tmpl w:val="243C8A7C"/>
    <w:lvl w:ilvl="0" w:tplc="3B78E906">
      <w:start w:val="1"/>
      <w:numFmt w:val="bullet"/>
      <w:pStyle w:val="JobDescription"/>
      <w:lvlText w:val=""/>
      <w:lvlJc w:val="left"/>
      <w:pPr>
        <w:ind w:left="450" w:hanging="360"/>
      </w:pPr>
      <w:rPr>
        <w:rFonts w:ascii="Symbol" w:hAnsi="Symbol" w:hint="default"/>
        <w:sz w:val="12"/>
        <w:szCs w:val="12"/>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48F92E4E"/>
    <w:multiLevelType w:val="hybridMultilevel"/>
    <w:tmpl w:val="358206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AB4C403"/>
    <w:multiLevelType w:val="hybridMultilevel"/>
    <w:tmpl w:val="A97E415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4C9775EF"/>
    <w:multiLevelType w:val="hybridMultilevel"/>
    <w:tmpl w:val="A94674DA"/>
    <w:lvl w:ilvl="0" w:tplc="69D0E7B4">
      <w:start w:val="1"/>
      <w:numFmt w:val="bullet"/>
      <w:lvlText w:val=""/>
      <w:lvlJc w:val="left"/>
      <w:pPr>
        <w:ind w:left="720" w:hanging="360"/>
      </w:pPr>
      <w:rPr>
        <w:rFonts w:ascii="Symbol" w:hAnsi="Symbol" w:hint="default"/>
        <w:color w:val="auto"/>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2E0DEC"/>
    <w:multiLevelType w:val="hybridMultilevel"/>
    <w:tmpl w:val="A8E4D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3330EBD"/>
    <w:multiLevelType w:val="hybridMultilevel"/>
    <w:tmpl w:val="F2D6A2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5142D7"/>
    <w:multiLevelType w:val="hybridMultilevel"/>
    <w:tmpl w:val="9232F8CA"/>
    <w:lvl w:ilvl="0" w:tplc="0F2EDC64">
      <w:start w:val="1"/>
      <w:numFmt w:val="bullet"/>
      <w:lvlText w:val=""/>
      <w:lvlJc w:val="left"/>
      <w:pPr>
        <w:ind w:left="720" w:hanging="360"/>
      </w:pPr>
      <w:rPr>
        <w:rFonts w:ascii="Symbol" w:hAnsi="Symbol" w:hint="default"/>
        <w:color w:val="auto"/>
        <w:sz w:val="12"/>
        <w:szCs w:val="12"/>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43001B"/>
    <w:multiLevelType w:val="multilevel"/>
    <w:tmpl w:val="84D8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096D7A"/>
    <w:multiLevelType w:val="hybridMultilevel"/>
    <w:tmpl w:val="4EFA2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844683"/>
    <w:multiLevelType w:val="multilevel"/>
    <w:tmpl w:val="C4F8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CA7B8E"/>
    <w:multiLevelType w:val="hybridMultilevel"/>
    <w:tmpl w:val="A6F2FF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414364"/>
    <w:multiLevelType w:val="hybridMultilevel"/>
    <w:tmpl w:val="3DA69438"/>
    <w:lvl w:ilvl="0" w:tplc="493ABD32">
      <w:start w:val="1"/>
      <w:numFmt w:val="bullet"/>
      <w:lvlText w:val=""/>
      <w:lvlJc w:val="left"/>
      <w:pPr>
        <w:ind w:left="450" w:hanging="360"/>
      </w:pPr>
      <w:rPr>
        <w:rFonts w:ascii="Symbol" w:hAnsi="Symbol" w:hint="default"/>
        <w:color w:val="auto"/>
        <w:sz w:val="1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D070E4"/>
    <w:multiLevelType w:val="hybridMultilevel"/>
    <w:tmpl w:val="7C4A7F24"/>
    <w:lvl w:ilvl="0" w:tplc="EC7C1202">
      <w:start w:val="1"/>
      <w:numFmt w:val="bullet"/>
      <w:lvlText w:val=""/>
      <w:lvlJc w:val="left"/>
      <w:pPr>
        <w:ind w:left="720" w:hanging="360"/>
      </w:pPr>
      <w:rPr>
        <w:rFonts w:ascii="Symbol" w:hAnsi="Symbol" w:hint="default"/>
        <w:sz w:val="1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334538"/>
    <w:multiLevelType w:val="hybridMultilevel"/>
    <w:tmpl w:val="176CE60C"/>
    <w:lvl w:ilvl="0" w:tplc="493ABD32">
      <w:start w:val="1"/>
      <w:numFmt w:val="bullet"/>
      <w:lvlText w:val=""/>
      <w:lvlJc w:val="left"/>
      <w:pPr>
        <w:ind w:left="720" w:hanging="360"/>
      </w:pPr>
      <w:rPr>
        <w:rFonts w:ascii="Symbol" w:hAnsi="Symbol" w:hint="default"/>
        <w:color w:val="auto"/>
        <w:sz w:val="10"/>
        <w:szCs w:val="10"/>
      </w:rPr>
    </w:lvl>
    <w:lvl w:ilvl="1" w:tplc="18DAE918">
      <w:numFmt w:val="bullet"/>
      <w:lvlText w:val="•"/>
      <w:lvlJc w:val="left"/>
      <w:pPr>
        <w:ind w:left="1800" w:hanging="720"/>
      </w:pPr>
      <w:rPr>
        <w:rFonts w:ascii="Cambria" w:eastAsia="Times New Roman" w:hAnsi="Cambria"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AD70D8"/>
    <w:multiLevelType w:val="hybridMultilevel"/>
    <w:tmpl w:val="0BF62AAC"/>
    <w:lvl w:ilvl="0" w:tplc="8214C992">
      <w:start w:val="1"/>
      <w:numFmt w:val="bullet"/>
      <w:lvlText w:val=""/>
      <w:lvlJc w:val="left"/>
      <w:pPr>
        <w:ind w:left="450" w:hanging="360"/>
      </w:pPr>
      <w:rPr>
        <w:rFonts w:ascii="Symbol" w:hAnsi="Symbol" w:hint="default"/>
        <w:sz w:val="10"/>
        <w:szCs w:val="1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3" w15:restartNumberingAfterBreak="0">
    <w:nsid w:val="79A20E35"/>
    <w:multiLevelType w:val="hybridMultilevel"/>
    <w:tmpl w:val="62CEFEE2"/>
    <w:lvl w:ilvl="0" w:tplc="493ABD32">
      <w:start w:val="1"/>
      <w:numFmt w:val="bullet"/>
      <w:lvlText w:val=""/>
      <w:lvlJc w:val="left"/>
      <w:pPr>
        <w:ind w:left="720" w:hanging="360"/>
      </w:pPr>
      <w:rPr>
        <w:rFonts w:ascii="Symbol" w:hAnsi="Symbol" w:hint="default"/>
        <w:color w:val="auto"/>
        <w:sz w:val="1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BD7864"/>
    <w:multiLevelType w:val="hybridMultilevel"/>
    <w:tmpl w:val="E998E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E23408"/>
    <w:multiLevelType w:val="hybridMultilevel"/>
    <w:tmpl w:val="B3229B5C"/>
    <w:lvl w:ilvl="0" w:tplc="18DAE918">
      <w:numFmt w:val="bullet"/>
      <w:lvlText w:val="•"/>
      <w:lvlJc w:val="left"/>
      <w:pPr>
        <w:ind w:left="360" w:hanging="360"/>
      </w:pPr>
      <w:rPr>
        <w:rFonts w:ascii="Cambria" w:eastAsia="Times New Roman" w:hAnsi="Cambria"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DA62D8C"/>
    <w:multiLevelType w:val="hybridMultilevel"/>
    <w:tmpl w:val="0ADE2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0674234">
    <w:abstractNumId w:val="17"/>
  </w:num>
  <w:num w:numId="2" w16cid:durableId="1615676870">
    <w:abstractNumId w:val="12"/>
  </w:num>
  <w:num w:numId="3" w16cid:durableId="160777763">
    <w:abstractNumId w:val="22"/>
  </w:num>
  <w:num w:numId="4" w16cid:durableId="1264340200">
    <w:abstractNumId w:val="35"/>
  </w:num>
  <w:num w:numId="5" w16cid:durableId="59599555">
    <w:abstractNumId w:val="26"/>
  </w:num>
  <w:num w:numId="6" w16cid:durableId="1650791257">
    <w:abstractNumId w:val="11"/>
  </w:num>
  <w:num w:numId="7" w16cid:durableId="845680349">
    <w:abstractNumId w:val="14"/>
  </w:num>
  <w:num w:numId="8" w16cid:durableId="397703776">
    <w:abstractNumId w:val="24"/>
  </w:num>
  <w:num w:numId="9" w16cid:durableId="1260526710">
    <w:abstractNumId w:val="30"/>
  </w:num>
  <w:num w:numId="10" w16cid:durableId="1709718457">
    <w:abstractNumId w:val="1"/>
  </w:num>
  <w:num w:numId="11" w16cid:durableId="585041870">
    <w:abstractNumId w:val="29"/>
  </w:num>
  <w:num w:numId="12" w16cid:durableId="1667174386">
    <w:abstractNumId w:val="33"/>
  </w:num>
  <w:num w:numId="13" w16cid:durableId="71392866">
    <w:abstractNumId w:val="21"/>
  </w:num>
  <w:num w:numId="14" w16cid:durableId="1440876245">
    <w:abstractNumId w:val="18"/>
  </w:num>
  <w:num w:numId="15" w16cid:durableId="2069380639">
    <w:abstractNumId w:val="31"/>
  </w:num>
  <w:num w:numId="16" w16cid:durableId="1907915223">
    <w:abstractNumId w:val="8"/>
  </w:num>
  <w:num w:numId="17" w16cid:durableId="1415709956">
    <w:abstractNumId w:val="0"/>
  </w:num>
  <w:num w:numId="18" w16cid:durableId="142546105">
    <w:abstractNumId w:val="18"/>
  </w:num>
  <w:num w:numId="19" w16cid:durableId="1826243155">
    <w:abstractNumId w:val="16"/>
  </w:num>
  <w:num w:numId="20" w16cid:durableId="163788979">
    <w:abstractNumId w:val="10"/>
  </w:num>
  <w:num w:numId="21" w16cid:durableId="625502700">
    <w:abstractNumId w:val="27"/>
  </w:num>
  <w:num w:numId="22" w16cid:durableId="826748058">
    <w:abstractNumId w:val="25"/>
  </w:num>
  <w:num w:numId="23" w16cid:durableId="1908605740">
    <w:abstractNumId w:val="2"/>
  </w:num>
  <w:num w:numId="24" w16cid:durableId="2099204611">
    <w:abstractNumId w:val="9"/>
  </w:num>
  <w:num w:numId="25" w16cid:durableId="264728995">
    <w:abstractNumId w:val="7"/>
  </w:num>
  <w:num w:numId="26" w16cid:durableId="585265560">
    <w:abstractNumId w:val="13"/>
  </w:num>
  <w:num w:numId="27" w16cid:durableId="1394964100">
    <w:abstractNumId w:val="6"/>
  </w:num>
  <w:num w:numId="28" w16cid:durableId="88054">
    <w:abstractNumId w:val="3"/>
  </w:num>
  <w:num w:numId="29" w16cid:durableId="938484222">
    <w:abstractNumId w:val="15"/>
  </w:num>
  <w:num w:numId="30" w16cid:durableId="205485430">
    <w:abstractNumId w:val="32"/>
  </w:num>
  <w:num w:numId="31" w16cid:durableId="403577154">
    <w:abstractNumId w:val="20"/>
  </w:num>
  <w:num w:numId="32" w16cid:durableId="881870924">
    <w:abstractNumId w:val="36"/>
  </w:num>
  <w:num w:numId="33" w16cid:durableId="692070751">
    <w:abstractNumId w:val="23"/>
  </w:num>
  <w:num w:numId="34" w16cid:durableId="2023819746">
    <w:abstractNumId w:val="4"/>
  </w:num>
  <w:num w:numId="35" w16cid:durableId="1858694792">
    <w:abstractNumId w:val="34"/>
  </w:num>
  <w:num w:numId="36" w16cid:durableId="664407087">
    <w:abstractNumId w:val="5"/>
  </w:num>
  <w:num w:numId="37" w16cid:durableId="812064100">
    <w:abstractNumId w:val="28"/>
  </w:num>
  <w:num w:numId="38" w16cid:durableId="169930965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202A"/>
    <w:rsid w:val="00001A7D"/>
    <w:rsid w:val="0000785E"/>
    <w:rsid w:val="00007EB0"/>
    <w:rsid w:val="000124F9"/>
    <w:rsid w:val="00013D60"/>
    <w:rsid w:val="00021060"/>
    <w:rsid w:val="000367C9"/>
    <w:rsid w:val="00036BB3"/>
    <w:rsid w:val="00040A69"/>
    <w:rsid w:val="000432BF"/>
    <w:rsid w:val="0004511B"/>
    <w:rsid w:val="00046F05"/>
    <w:rsid w:val="00052013"/>
    <w:rsid w:val="000532C1"/>
    <w:rsid w:val="0005661B"/>
    <w:rsid w:val="00064DEC"/>
    <w:rsid w:val="00070C5F"/>
    <w:rsid w:val="00073BB2"/>
    <w:rsid w:val="000751B4"/>
    <w:rsid w:val="00077B3E"/>
    <w:rsid w:val="00082915"/>
    <w:rsid w:val="00090D60"/>
    <w:rsid w:val="000948E6"/>
    <w:rsid w:val="000B2671"/>
    <w:rsid w:val="000C202A"/>
    <w:rsid w:val="000C3D64"/>
    <w:rsid w:val="000C790B"/>
    <w:rsid w:val="000D084D"/>
    <w:rsid w:val="000D4E68"/>
    <w:rsid w:val="000E03DC"/>
    <w:rsid w:val="000F349E"/>
    <w:rsid w:val="000F5CE5"/>
    <w:rsid w:val="00110094"/>
    <w:rsid w:val="00115621"/>
    <w:rsid w:val="00120AB4"/>
    <w:rsid w:val="00121E19"/>
    <w:rsid w:val="00125964"/>
    <w:rsid w:val="001304F8"/>
    <w:rsid w:val="00133EA3"/>
    <w:rsid w:val="001344DF"/>
    <w:rsid w:val="00136A64"/>
    <w:rsid w:val="0015002F"/>
    <w:rsid w:val="00152DC9"/>
    <w:rsid w:val="00155094"/>
    <w:rsid w:val="00162335"/>
    <w:rsid w:val="00163E4A"/>
    <w:rsid w:val="00171BD6"/>
    <w:rsid w:val="00171DF8"/>
    <w:rsid w:val="00181CBB"/>
    <w:rsid w:val="00195E54"/>
    <w:rsid w:val="001A33C3"/>
    <w:rsid w:val="001A6084"/>
    <w:rsid w:val="001A641C"/>
    <w:rsid w:val="001B462E"/>
    <w:rsid w:val="001B6587"/>
    <w:rsid w:val="001B7E3B"/>
    <w:rsid w:val="001C50D8"/>
    <w:rsid w:val="001F0DEA"/>
    <w:rsid w:val="001F0FCF"/>
    <w:rsid w:val="00205176"/>
    <w:rsid w:val="00207251"/>
    <w:rsid w:val="002077A5"/>
    <w:rsid w:val="00221465"/>
    <w:rsid w:val="002263A5"/>
    <w:rsid w:val="00232FC0"/>
    <w:rsid w:val="00233752"/>
    <w:rsid w:val="002421FC"/>
    <w:rsid w:val="00245401"/>
    <w:rsid w:val="0024618A"/>
    <w:rsid w:val="0024711C"/>
    <w:rsid w:val="00251D44"/>
    <w:rsid w:val="0026065D"/>
    <w:rsid w:val="002631C5"/>
    <w:rsid w:val="002768A9"/>
    <w:rsid w:val="002853B5"/>
    <w:rsid w:val="00290F43"/>
    <w:rsid w:val="002930E3"/>
    <w:rsid w:val="00294B14"/>
    <w:rsid w:val="00296063"/>
    <w:rsid w:val="00296272"/>
    <w:rsid w:val="002A7B26"/>
    <w:rsid w:val="002B1689"/>
    <w:rsid w:val="002C5405"/>
    <w:rsid w:val="002C5ADA"/>
    <w:rsid w:val="002D23A7"/>
    <w:rsid w:val="002D51FD"/>
    <w:rsid w:val="002D667D"/>
    <w:rsid w:val="002E2978"/>
    <w:rsid w:val="002F4B3B"/>
    <w:rsid w:val="002F577F"/>
    <w:rsid w:val="00300393"/>
    <w:rsid w:val="003003EC"/>
    <w:rsid w:val="003036E8"/>
    <w:rsid w:val="00305394"/>
    <w:rsid w:val="00331FD7"/>
    <w:rsid w:val="0034033D"/>
    <w:rsid w:val="00343B78"/>
    <w:rsid w:val="00356242"/>
    <w:rsid w:val="0035785B"/>
    <w:rsid w:val="00362AB6"/>
    <w:rsid w:val="00364647"/>
    <w:rsid w:val="00373BE8"/>
    <w:rsid w:val="00377AB7"/>
    <w:rsid w:val="00380837"/>
    <w:rsid w:val="00385D79"/>
    <w:rsid w:val="00390838"/>
    <w:rsid w:val="003A213E"/>
    <w:rsid w:val="003A4DB6"/>
    <w:rsid w:val="003A648F"/>
    <w:rsid w:val="003C1FFE"/>
    <w:rsid w:val="003C63CD"/>
    <w:rsid w:val="003C6998"/>
    <w:rsid w:val="003D16D3"/>
    <w:rsid w:val="003E1A67"/>
    <w:rsid w:val="003E3B0D"/>
    <w:rsid w:val="003E7CFF"/>
    <w:rsid w:val="003F0777"/>
    <w:rsid w:val="003F0DF7"/>
    <w:rsid w:val="003F7E29"/>
    <w:rsid w:val="00414C69"/>
    <w:rsid w:val="004168BD"/>
    <w:rsid w:val="00421D9C"/>
    <w:rsid w:val="004261FE"/>
    <w:rsid w:val="00434B26"/>
    <w:rsid w:val="00435740"/>
    <w:rsid w:val="00440DF0"/>
    <w:rsid w:val="004429AA"/>
    <w:rsid w:val="0044403A"/>
    <w:rsid w:val="00445707"/>
    <w:rsid w:val="00447BEF"/>
    <w:rsid w:val="0045119A"/>
    <w:rsid w:val="0046283E"/>
    <w:rsid w:val="0047187F"/>
    <w:rsid w:val="00471BE4"/>
    <w:rsid w:val="004810FD"/>
    <w:rsid w:val="004962CE"/>
    <w:rsid w:val="0049693F"/>
    <w:rsid w:val="004A2899"/>
    <w:rsid w:val="004A2993"/>
    <w:rsid w:val="004B0540"/>
    <w:rsid w:val="004B0F2C"/>
    <w:rsid w:val="004B201F"/>
    <w:rsid w:val="004B5345"/>
    <w:rsid w:val="004B6267"/>
    <w:rsid w:val="004C44FC"/>
    <w:rsid w:val="004D385E"/>
    <w:rsid w:val="004D3F22"/>
    <w:rsid w:val="004D3FBF"/>
    <w:rsid w:val="004D45B0"/>
    <w:rsid w:val="004D7B88"/>
    <w:rsid w:val="004E2AA5"/>
    <w:rsid w:val="004E35C3"/>
    <w:rsid w:val="004E4BF7"/>
    <w:rsid w:val="004E5672"/>
    <w:rsid w:val="004F3F55"/>
    <w:rsid w:val="004F59D7"/>
    <w:rsid w:val="00504F11"/>
    <w:rsid w:val="00510658"/>
    <w:rsid w:val="00516D51"/>
    <w:rsid w:val="00531149"/>
    <w:rsid w:val="005312C2"/>
    <w:rsid w:val="0053324A"/>
    <w:rsid w:val="00535DF0"/>
    <w:rsid w:val="00536F12"/>
    <w:rsid w:val="005401CD"/>
    <w:rsid w:val="0055023F"/>
    <w:rsid w:val="00551E94"/>
    <w:rsid w:val="005521C5"/>
    <w:rsid w:val="00554948"/>
    <w:rsid w:val="00576755"/>
    <w:rsid w:val="00582335"/>
    <w:rsid w:val="005835E9"/>
    <w:rsid w:val="00585072"/>
    <w:rsid w:val="005911D5"/>
    <w:rsid w:val="005B2598"/>
    <w:rsid w:val="005C0B5D"/>
    <w:rsid w:val="005C1E14"/>
    <w:rsid w:val="005D324D"/>
    <w:rsid w:val="005D3F38"/>
    <w:rsid w:val="005E6CEF"/>
    <w:rsid w:val="005E722A"/>
    <w:rsid w:val="005F0D05"/>
    <w:rsid w:val="00607E69"/>
    <w:rsid w:val="00612E22"/>
    <w:rsid w:val="00625755"/>
    <w:rsid w:val="00627250"/>
    <w:rsid w:val="00630262"/>
    <w:rsid w:val="006308B9"/>
    <w:rsid w:val="00631ABB"/>
    <w:rsid w:val="00631D1C"/>
    <w:rsid w:val="006338F0"/>
    <w:rsid w:val="00636EA2"/>
    <w:rsid w:val="006432B6"/>
    <w:rsid w:val="00645E2E"/>
    <w:rsid w:val="00650359"/>
    <w:rsid w:val="0065286E"/>
    <w:rsid w:val="006528A1"/>
    <w:rsid w:val="00660E00"/>
    <w:rsid w:val="00663382"/>
    <w:rsid w:val="00670265"/>
    <w:rsid w:val="0068053E"/>
    <w:rsid w:val="00680E9F"/>
    <w:rsid w:val="006812DC"/>
    <w:rsid w:val="0069136E"/>
    <w:rsid w:val="0069171F"/>
    <w:rsid w:val="00691B5A"/>
    <w:rsid w:val="00692182"/>
    <w:rsid w:val="0069342A"/>
    <w:rsid w:val="006953DA"/>
    <w:rsid w:val="006A100F"/>
    <w:rsid w:val="006A4BC5"/>
    <w:rsid w:val="006A66C3"/>
    <w:rsid w:val="006B0931"/>
    <w:rsid w:val="006B10CD"/>
    <w:rsid w:val="006B2007"/>
    <w:rsid w:val="006C10A1"/>
    <w:rsid w:val="006C4412"/>
    <w:rsid w:val="006D6178"/>
    <w:rsid w:val="006D6BF0"/>
    <w:rsid w:val="006E2B78"/>
    <w:rsid w:val="006E6991"/>
    <w:rsid w:val="00711D8A"/>
    <w:rsid w:val="007138FE"/>
    <w:rsid w:val="007243ED"/>
    <w:rsid w:val="00726EC8"/>
    <w:rsid w:val="007332CF"/>
    <w:rsid w:val="007339C0"/>
    <w:rsid w:val="00736648"/>
    <w:rsid w:val="007366E2"/>
    <w:rsid w:val="0074595D"/>
    <w:rsid w:val="00750E01"/>
    <w:rsid w:val="007542F3"/>
    <w:rsid w:val="00756094"/>
    <w:rsid w:val="00760774"/>
    <w:rsid w:val="0076662D"/>
    <w:rsid w:val="00767022"/>
    <w:rsid w:val="00783DE2"/>
    <w:rsid w:val="00786499"/>
    <w:rsid w:val="00790464"/>
    <w:rsid w:val="007912BA"/>
    <w:rsid w:val="00797F1D"/>
    <w:rsid w:val="007A2164"/>
    <w:rsid w:val="007A370B"/>
    <w:rsid w:val="007A5DAB"/>
    <w:rsid w:val="007A5DDA"/>
    <w:rsid w:val="007A6B54"/>
    <w:rsid w:val="007B1499"/>
    <w:rsid w:val="007B1906"/>
    <w:rsid w:val="007B22CE"/>
    <w:rsid w:val="007B2446"/>
    <w:rsid w:val="007B2B34"/>
    <w:rsid w:val="007B3080"/>
    <w:rsid w:val="007B381F"/>
    <w:rsid w:val="007C5035"/>
    <w:rsid w:val="007C7797"/>
    <w:rsid w:val="007D0975"/>
    <w:rsid w:val="007D106D"/>
    <w:rsid w:val="007D5748"/>
    <w:rsid w:val="007D7693"/>
    <w:rsid w:val="007E01F3"/>
    <w:rsid w:val="007E4184"/>
    <w:rsid w:val="007E511B"/>
    <w:rsid w:val="007E6D69"/>
    <w:rsid w:val="007E7C0A"/>
    <w:rsid w:val="007F00D4"/>
    <w:rsid w:val="007F0DA1"/>
    <w:rsid w:val="007F7542"/>
    <w:rsid w:val="00804B22"/>
    <w:rsid w:val="008109E0"/>
    <w:rsid w:val="0081334B"/>
    <w:rsid w:val="008179E6"/>
    <w:rsid w:val="008277AF"/>
    <w:rsid w:val="00835AFF"/>
    <w:rsid w:val="00840435"/>
    <w:rsid w:val="00845B28"/>
    <w:rsid w:val="00846D63"/>
    <w:rsid w:val="008473F6"/>
    <w:rsid w:val="008505BA"/>
    <w:rsid w:val="008515AB"/>
    <w:rsid w:val="00851843"/>
    <w:rsid w:val="00852FFA"/>
    <w:rsid w:val="008531C6"/>
    <w:rsid w:val="008567A2"/>
    <w:rsid w:val="00856C8E"/>
    <w:rsid w:val="008632E6"/>
    <w:rsid w:val="00863A64"/>
    <w:rsid w:val="00870B5D"/>
    <w:rsid w:val="00872A19"/>
    <w:rsid w:val="008736CE"/>
    <w:rsid w:val="008736F4"/>
    <w:rsid w:val="008768BD"/>
    <w:rsid w:val="00880553"/>
    <w:rsid w:val="00882986"/>
    <w:rsid w:val="00890E4F"/>
    <w:rsid w:val="008919E9"/>
    <w:rsid w:val="008977AC"/>
    <w:rsid w:val="008A5533"/>
    <w:rsid w:val="008B0DAA"/>
    <w:rsid w:val="008B1043"/>
    <w:rsid w:val="008B4743"/>
    <w:rsid w:val="008B6233"/>
    <w:rsid w:val="008B7F33"/>
    <w:rsid w:val="008C0CFF"/>
    <w:rsid w:val="008C19B6"/>
    <w:rsid w:val="008C1A0A"/>
    <w:rsid w:val="008D02A3"/>
    <w:rsid w:val="008D1DA4"/>
    <w:rsid w:val="008D446C"/>
    <w:rsid w:val="008D515A"/>
    <w:rsid w:val="008E1A6D"/>
    <w:rsid w:val="008E698B"/>
    <w:rsid w:val="008F0873"/>
    <w:rsid w:val="008F2070"/>
    <w:rsid w:val="008F2858"/>
    <w:rsid w:val="008F318C"/>
    <w:rsid w:val="00900D97"/>
    <w:rsid w:val="009020B1"/>
    <w:rsid w:val="00904262"/>
    <w:rsid w:val="009070E9"/>
    <w:rsid w:val="00910E84"/>
    <w:rsid w:val="0093661F"/>
    <w:rsid w:val="0093764F"/>
    <w:rsid w:val="00941C7B"/>
    <w:rsid w:val="0094420A"/>
    <w:rsid w:val="00944C99"/>
    <w:rsid w:val="009518E8"/>
    <w:rsid w:val="009531DD"/>
    <w:rsid w:val="00953539"/>
    <w:rsid w:val="009569B0"/>
    <w:rsid w:val="00964A87"/>
    <w:rsid w:val="009716C9"/>
    <w:rsid w:val="00971750"/>
    <w:rsid w:val="0097358F"/>
    <w:rsid w:val="00974EFC"/>
    <w:rsid w:val="00975F5F"/>
    <w:rsid w:val="00976F54"/>
    <w:rsid w:val="00983699"/>
    <w:rsid w:val="00984B64"/>
    <w:rsid w:val="00985742"/>
    <w:rsid w:val="0099676D"/>
    <w:rsid w:val="009A3F8F"/>
    <w:rsid w:val="009A5320"/>
    <w:rsid w:val="009B084A"/>
    <w:rsid w:val="009B3169"/>
    <w:rsid w:val="009C2551"/>
    <w:rsid w:val="009C5E64"/>
    <w:rsid w:val="009C6E22"/>
    <w:rsid w:val="009D1258"/>
    <w:rsid w:val="009D3F42"/>
    <w:rsid w:val="009D5C43"/>
    <w:rsid w:val="009E3C16"/>
    <w:rsid w:val="009F0D6C"/>
    <w:rsid w:val="00A01A7B"/>
    <w:rsid w:val="00A01AC4"/>
    <w:rsid w:val="00A028C1"/>
    <w:rsid w:val="00A03456"/>
    <w:rsid w:val="00A10CEE"/>
    <w:rsid w:val="00A16551"/>
    <w:rsid w:val="00A171FB"/>
    <w:rsid w:val="00A22216"/>
    <w:rsid w:val="00A23622"/>
    <w:rsid w:val="00A244B5"/>
    <w:rsid w:val="00A321DF"/>
    <w:rsid w:val="00A34FFD"/>
    <w:rsid w:val="00A372B2"/>
    <w:rsid w:val="00A4540D"/>
    <w:rsid w:val="00A562B7"/>
    <w:rsid w:val="00A60A34"/>
    <w:rsid w:val="00A63456"/>
    <w:rsid w:val="00A6360B"/>
    <w:rsid w:val="00A64B61"/>
    <w:rsid w:val="00A67F96"/>
    <w:rsid w:val="00A70C4D"/>
    <w:rsid w:val="00A735D4"/>
    <w:rsid w:val="00A81CB2"/>
    <w:rsid w:val="00A8253A"/>
    <w:rsid w:val="00A82ECF"/>
    <w:rsid w:val="00A83BD3"/>
    <w:rsid w:val="00A846FD"/>
    <w:rsid w:val="00A854D7"/>
    <w:rsid w:val="00A9078C"/>
    <w:rsid w:val="00A92387"/>
    <w:rsid w:val="00A9774D"/>
    <w:rsid w:val="00A97E7A"/>
    <w:rsid w:val="00AB3B0E"/>
    <w:rsid w:val="00AB5130"/>
    <w:rsid w:val="00AB66EB"/>
    <w:rsid w:val="00AB7302"/>
    <w:rsid w:val="00AD1B5A"/>
    <w:rsid w:val="00AD7F6C"/>
    <w:rsid w:val="00AE134A"/>
    <w:rsid w:val="00AE2CF1"/>
    <w:rsid w:val="00AE33BA"/>
    <w:rsid w:val="00AF138D"/>
    <w:rsid w:val="00B01891"/>
    <w:rsid w:val="00B03222"/>
    <w:rsid w:val="00B0719B"/>
    <w:rsid w:val="00B0792E"/>
    <w:rsid w:val="00B10CD1"/>
    <w:rsid w:val="00B12D12"/>
    <w:rsid w:val="00B12EF7"/>
    <w:rsid w:val="00B15D65"/>
    <w:rsid w:val="00B23FCF"/>
    <w:rsid w:val="00B273ED"/>
    <w:rsid w:val="00B342FD"/>
    <w:rsid w:val="00B34C52"/>
    <w:rsid w:val="00B44635"/>
    <w:rsid w:val="00B5137A"/>
    <w:rsid w:val="00B57A9B"/>
    <w:rsid w:val="00B6514B"/>
    <w:rsid w:val="00B71B1E"/>
    <w:rsid w:val="00B7296B"/>
    <w:rsid w:val="00B81512"/>
    <w:rsid w:val="00B86295"/>
    <w:rsid w:val="00B90B5D"/>
    <w:rsid w:val="00B93700"/>
    <w:rsid w:val="00B957B0"/>
    <w:rsid w:val="00B96EB8"/>
    <w:rsid w:val="00BA2BB4"/>
    <w:rsid w:val="00BA43A0"/>
    <w:rsid w:val="00BB2CE1"/>
    <w:rsid w:val="00BF01AF"/>
    <w:rsid w:val="00BF2997"/>
    <w:rsid w:val="00C00215"/>
    <w:rsid w:val="00C038BB"/>
    <w:rsid w:val="00C11A6A"/>
    <w:rsid w:val="00C12601"/>
    <w:rsid w:val="00C15FD1"/>
    <w:rsid w:val="00C16529"/>
    <w:rsid w:val="00C201E5"/>
    <w:rsid w:val="00C21849"/>
    <w:rsid w:val="00C31EFC"/>
    <w:rsid w:val="00C354D5"/>
    <w:rsid w:val="00C36AA2"/>
    <w:rsid w:val="00C52833"/>
    <w:rsid w:val="00C55A7C"/>
    <w:rsid w:val="00C56FC9"/>
    <w:rsid w:val="00C60D4E"/>
    <w:rsid w:val="00C6401D"/>
    <w:rsid w:val="00C701ED"/>
    <w:rsid w:val="00C74BB6"/>
    <w:rsid w:val="00C75D81"/>
    <w:rsid w:val="00C80D5B"/>
    <w:rsid w:val="00C86071"/>
    <w:rsid w:val="00C8763A"/>
    <w:rsid w:val="00C91406"/>
    <w:rsid w:val="00C92171"/>
    <w:rsid w:val="00C922A3"/>
    <w:rsid w:val="00CB0FAD"/>
    <w:rsid w:val="00CB200F"/>
    <w:rsid w:val="00CB369B"/>
    <w:rsid w:val="00CB64FD"/>
    <w:rsid w:val="00CC3EA2"/>
    <w:rsid w:val="00CC5651"/>
    <w:rsid w:val="00CD1DE9"/>
    <w:rsid w:val="00CD21C8"/>
    <w:rsid w:val="00CF07F6"/>
    <w:rsid w:val="00CF1318"/>
    <w:rsid w:val="00CF6628"/>
    <w:rsid w:val="00CF6774"/>
    <w:rsid w:val="00CF7E03"/>
    <w:rsid w:val="00D02D16"/>
    <w:rsid w:val="00D0427F"/>
    <w:rsid w:val="00D049FA"/>
    <w:rsid w:val="00D11323"/>
    <w:rsid w:val="00D121AC"/>
    <w:rsid w:val="00D12CF1"/>
    <w:rsid w:val="00D1388F"/>
    <w:rsid w:val="00D14B66"/>
    <w:rsid w:val="00D14E04"/>
    <w:rsid w:val="00D15E0C"/>
    <w:rsid w:val="00D270EE"/>
    <w:rsid w:val="00D27597"/>
    <w:rsid w:val="00D3008F"/>
    <w:rsid w:val="00D30889"/>
    <w:rsid w:val="00D326A3"/>
    <w:rsid w:val="00D3366F"/>
    <w:rsid w:val="00D43498"/>
    <w:rsid w:val="00D43B4B"/>
    <w:rsid w:val="00D51458"/>
    <w:rsid w:val="00D52EC9"/>
    <w:rsid w:val="00D530DE"/>
    <w:rsid w:val="00D53EE2"/>
    <w:rsid w:val="00D54FBE"/>
    <w:rsid w:val="00D552D4"/>
    <w:rsid w:val="00D60C7B"/>
    <w:rsid w:val="00D610B6"/>
    <w:rsid w:val="00D62296"/>
    <w:rsid w:val="00D721FC"/>
    <w:rsid w:val="00D77C2E"/>
    <w:rsid w:val="00D803CF"/>
    <w:rsid w:val="00D84941"/>
    <w:rsid w:val="00D90443"/>
    <w:rsid w:val="00D96BA7"/>
    <w:rsid w:val="00DA19F1"/>
    <w:rsid w:val="00DA322C"/>
    <w:rsid w:val="00DB299A"/>
    <w:rsid w:val="00DB41AF"/>
    <w:rsid w:val="00DC17AA"/>
    <w:rsid w:val="00DC6BEC"/>
    <w:rsid w:val="00DC73C2"/>
    <w:rsid w:val="00DC7C23"/>
    <w:rsid w:val="00DC7FEA"/>
    <w:rsid w:val="00DD2F1F"/>
    <w:rsid w:val="00DD6EBC"/>
    <w:rsid w:val="00DE0B7D"/>
    <w:rsid w:val="00DE5A05"/>
    <w:rsid w:val="00DF1668"/>
    <w:rsid w:val="00DF3743"/>
    <w:rsid w:val="00DF5CF7"/>
    <w:rsid w:val="00DF744D"/>
    <w:rsid w:val="00E10772"/>
    <w:rsid w:val="00E10A8F"/>
    <w:rsid w:val="00E12A22"/>
    <w:rsid w:val="00E1326A"/>
    <w:rsid w:val="00E144FF"/>
    <w:rsid w:val="00E20041"/>
    <w:rsid w:val="00E215C0"/>
    <w:rsid w:val="00E376F4"/>
    <w:rsid w:val="00E418B0"/>
    <w:rsid w:val="00E47961"/>
    <w:rsid w:val="00E5228F"/>
    <w:rsid w:val="00E5278D"/>
    <w:rsid w:val="00E57CCA"/>
    <w:rsid w:val="00E6016F"/>
    <w:rsid w:val="00E6628B"/>
    <w:rsid w:val="00E74656"/>
    <w:rsid w:val="00E80477"/>
    <w:rsid w:val="00E86684"/>
    <w:rsid w:val="00E87DE3"/>
    <w:rsid w:val="00E90339"/>
    <w:rsid w:val="00E911F4"/>
    <w:rsid w:val="00E94A93"/>
    <w:rsid w:val="00E94C44"/>
    <w:rsid w:val="00E95164"/>
    <w:rsid w:val="00E9745E"/>
    <w:rsid w:val="00EA6709"/>
    <w:rsid w:val="00ED2C5A"/>
    <w:rsid w:val="00ED2E93"/>
    <w:rsid w:val="00ED3C0B"/>
    <w:rsid w:val="00ED4103"/>
    <w:rsid w:val="00EE2683"/>
    <w:rsid w:val="00EF73B6"/>
    <w:rsid w:val="00F010DB"/>
    <w:rsid w:val="00F0286A"/>
    <w:rsid w:val="00F03DA3"/>
    <w:rsid w:val="00F1056C"/>
    <w:rsid w:val="00F17A4B"/>
    <w:rsid w:val="00F20702"/>
    <w:rsid w:val="00F3023C"/>
    <w:rsid w:val="00F338F8"/>
    <w:rsid w:val="00F51E09"/>
    <w:rsid w:val="00F52A84"/>
    <w:rsid w:val="00F55DE5"/>
    <w:rsid w:val="00F61BBE"/>
    <w:rsid w:val="00F6429C"/>
    <w:rsid w:val="00F7442A"/>
    <w:rsid w:val="00F76DD7"/>
    <w:rsid w:val="00F8156F"/>
    <w:rsid w:val="00F81F62"/>
    <w:rsid w:val="00F848CC"/>
    <w:rsid w:val="00F91429"/>
    <w:rsid w:val="00F93753"/>
    <w:rsid w:val="00F95659"/>
    <w:rsid w:val="00FA110F"/>
    <w:rsid w:val="00FB1459"/>
    <w:rsid w:val="00FB2667"/>
    <w:rsid w:val="00FB3FC0"/>
    <w:rsid w:val="00FB4809"/>
    <w:rsid w:val="00FB6656"/>
    <w:rsid w:val="00FC2D96"/>
    <w:rsid w:val="00FD384B"/>
    <w:rsid w:val="00FE21B7"/>
    <w:rsid w:val="00FE26D4"/>
    <w:rsid w:val="00FE3CC0"/>
    <w:rsid w:val="00FE53EB"/>
    <w:rsid w:val="00FE60BB"/>
    <w:rsid w:val="00FF32CF"/>
    <w:rsid w:val="00FF51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603B88"/>
  <w15:docId w15:val="{727EA081-67E7-674F-BDB9-A417691F7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Theme="minorHAnsi" w:hAnsi="Cambria"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3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1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0FCF"/>
    <w:rPr>
      <w:color w:val="0563C1" w:themeColor="hyperlink"/>
      <w:u w:val="single"/>
    </w:rPr>
  </w:style>
  <w:style w:type="paragraph" w:styleId="ListParagraph">
    <w:name w:val="List Paragraph"/>
    <w:basedOn w:val="Normal"/>
    <w:uiPriority w:val="34"/>
    <w:qFormat/>
    <w:rsid w:val="00EE2683"/>
    <w:pPr>
      <w:ind w:left="720"/>
      <w:contextualSpacing/>
    </w:pPr>
  </w:style>
  <w:style w:type="paragraph" w:customStyle="1" w:styleId="CLIENTNAME">
    <w:name w:val="CLIENT NAME"/>
    <w:basedOn w:val="Normal"/>
    <w:next w:val="Normal"/>
    <w:qFormat/>
    <w:rsid w:val="00C354D5"/>
    <w:pPr>
      <w:jc w:val="center"/>
    </w:pPr>
    <w:rPr>
      <w:b/>
      <w:caps/>
      <w:sz w:val="36"/>
      <w:szCs w:val="38"/>
    </w:rPr>
  </w:style>
  <w:style w:type="paragraph" w:customStyle="1" w:styleId="EmailPhone">
    <w:name w:val="Email/Phone"/>
    <w:basedOn w:val="Normal"/>
    <w:next w:val="Normal"/>
    <w:qFormat/>
    <w:rsid w:val="00ED2E93"/>
    <w:pPr>
      <w:jc w:val="right"/>
    </w:pPr>
    <w:rPr>
      <w:sz w:val="19"/>
      <w:szCs w:val="19"/>
    </w:rPr>
  </w:style>
  <w:style w:type="paragraph" w:customStyle="1" w:styleId="Address">
    <w:name w:val="Address"/>
    <w:basedOn w:val="Normal"/>
    <w:qFormat/>
    <w:rsid w:val="003E3B0D"/>
    <w:rPr>
      <w:sz w:val="19"/>
    </w:rPr>
  </w:style>
  <w:style w:type="paragraph" w:customStyle="1" w:styleId="SectionHeading">
    <w:name w:val="Section Heading"/>
    <w:basedOn w:val="Normal"/>
    <w:next w:val="Normal"/>
    <w:qFormat/>
    <w:rsid w:val="004429AA"/>
    <w:pPr>
      <w:pBdr>
        <w:top w:val="single" w:sz="2" w:space="1" w:color="808080" w:themeColor="background1" w:themeShade="80"/>
        <w:bottom w:val="single" w:sz="2" w:space="1" w:color="808080" w:themeColor="background1" w:themeShade="80"/>
      </w:pBdr>
      <w:shd w:val="clear" w:color="auto" w:fill="E7E6E6" w:themeFill="background2"/>
      <w:spacing w:before="160" w:after="80" w:line="340" w:lineRule="exact"/>
      <w:jc w:val="center"/>
    </w:pPr>
    <w:rPr>
      <w:b/>
      <w:caps/>
      <w:sz w:val="28"/>
      <w:szCs w:val="28"/>
    </w:rPr>
  </w:style>
  <w:style w:type="paragraph" w:customStyle="1" w:styleId="Competencies">
    <w:name w:val="Competencies"/>
    <w:basedOn w:val="Normal"/>
    <w:next w:val="Normal"/>
    <w:qFormat/>
    <w:rsid w:val="00C354D5"/>
    <w:pPr>
      <w:spacing w:after="60"/>
      <w:ind w:left="216" w:hanging="216"/>
    </w:pPr>
    <w:rPr>
      <w:rFonts w:cs="Times New Roman"/>
      <w:sz w:val="20"/>
      <w:szCs w:val="20"/>
    </w:rPr>
  </w:style>
  <w:style w:type="paragraph" w:customStyle="1" w:styleId="JobDescription">
    <w:name w:val="Job Description"/>
    <w:basedOn w:val="Normal"/>
    <w:next w:val="Normal"/>
    <w:qFormat/>
    <w:rsid w:val="003E3B0D"/>
    <w:pPr>
      <w:numPr>
        <w:numId w:val="14"/>
      </w:numPr>
      <w:spacing w:after="40" w:line="240" w:lineRule="exact"/>
      <w:ind w:left="360"/>
      <w:contextualSpacing/>
    </w:pPr>
    <w:rPr>
      <w:sz w:val="20"/>
    </w:rPr>
  </w:style>
  <w:style w:type="character" w:customStyle="1" w:styleId="ClientContact">
    <w:name w:val="Client Contact"/>
    <w:basedOn w:val="DefaultParagraphFont"/>
    <w:uiPriority w:val="1"/>
    <w:qFormat/>
    <w:rsid w:val="000E03DC"/>
    <w:rPr>
      <w:rFonts w:ascii="Cambria" w:hAnsi="Cambria"/>
      <w:noProof/>
      <w:sz w:val="19"/>
      <w:szCs w:val="19"/>
    </w:rPr>
  </w:style>
  <w:style w:type="character" w:customStyle="1" w:styleId="Degreemajor">
    <w:name w:val="Degree major"/>
    <w:basedOn w:val="DefaultParagraphFont"/>
    <w:uiPriority w:val="1"/>
    <w:qFormat/>
    <w:rsid w:val="00983699"/>
    <w:rPr>
      <w:rFonts w:ascii="Cambria" w:hAnsi="Cambria" w:cstheme="minorHAnsi"/>
      <w:sz w:val="23"/>
      <w:szCs w:val="23"/>
    </w:rPr>
  </w:style>
  <w:style w:type="paragraph" w:customStyle="1" w:styleId="JobDescription-nobullets">
    <w:name w:val="Job Description - no bullets"/>
    <w:basedOn w:val="LanguagesEducation"/>
    <w:qFormat/>
    <w:rsid w:val="00983699"/>
    <w:pPr>
      <w:spacing w:after="0" w:line="240" w:lineRule="exact"/>
    </w:pPr>
  </w:style>
  <w:style w:type="paragraph" w:styleId="BalloonText">
    <w:name w:val="Balloon Text"/>
    <w:basedOn w:val="Normal"/>
    <w:link w:val="BalloonTextChar"/>
    <w:uiPriority w:val="99"/>
    <w:semiHidden/>
    <w:unhideWhenUsed/>
    <w:rsid w:val="00B651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514B"/>
    <w:rPr>
      <w:rFonts w:ascii="Segoe UI" w:hAnsi="Segoe UI" w:cs="Segoe UI"/>
      <w:sz w:val="18"/>
      <w:szCs w:val="18"/>
    </w:rPr>
  </w:style>
  <w:style w:type="paragraph" w:customStyle="1" w:styleId="LinkedInURL">
    <w:name w:val="LinkedIn URL"/>
    <w:basedOn w:val="Normal"/>
    <w:next w:val="Normal"/>
    <w:qFormat/>
    <w:rsid w:val="00ED2E93"/>
    <w:pPr>
      <w:tabs>
        <w:tab w:val="right" w:pos="10800"/>
      </w:tabs>
      <w:jc w:val="center"/>
    </w:pPr>
    <w:rPr>
      <w:sz w:val="19"/>
      <w:szCs w:val="19"/>
    </w:rPr>
  </w:style>
  <w:style w:type="character" w:customStyle="1" w:styleId="CompanyName">
    <w:name w:val="Company Name"/>
    <w:uiPriority w:val="1"/>
    <w:qFormat/>
    <w:rsid w:val="0044403A"/>
    <w:rPr>
      <w:b/>
      <w:caps/>
      <w:sz w:val="25"/>
      <w:szCs w:val="25"/>
    </w:rPr>
  </w:style>
  <w:style w:type="character" w:customStyle="1" w:styleId="DateLocation">
    <w:name w:val="Date/Location"/>
    <w:uiPriority w:val="1"/>
    <w:qFormat/>
    <w:rsid w:val="00FE53EB"/>
    <w:rPr>
      <w:i/>
      <w:caps w:val="0"/>
      <w:smallCaps w:val="0"/>
      <w:strike w:val="0"/>
      <w:dstrike w:val="0"/>
      <w:vanish w:val="0"/>
      <w:sz w:val="21"/>
      <w:szCs w:val="21"/>
      <w:vertAlign w:val="baseline"/>
    </w:rPr>
  </w:style>
  <w:style w:type="character" w:customStyle="1" w:styleId="DesignationPart-Time">
    <w:name w:val="Designation (Part-Time"/>
    <w:aliases w:val="Contract)"/>
    <w:basedOn w:val="DefaultParagraphFont"/>
    <w:uiPriority w:val="1"/>
    <w:qFormat/>
    <w:rsid w:val="00C354D5"/>
    <w:rPr>
      <w:rFonts w:ascii="Cambria" w:hAnsi="Cambria"/>
      <w:i/>
      <w:caps w:val="0"/>
      <w:smallCaps w:val="0"/>
      <w:sz w:val="23"/>
      <w:szCs w:val="21"/>
    </w:rPr>
  </w:style>
  <w:style w:type="character" w:customStyle="1" w:styleId="JobTitle">
    <w:name w:val="Job Title"/>
    <w:uiPriority w:val="1"/>
    <w:qFormat/>
    <w:rsid w:val="00535DF0"/>
    <w:rPr>
      <w:rFonts w:ascii="Cambria" w:hAnsi="Cambria"/>
      <w:b/>
      <w:caps w:val="0"/>
      <w:sz w:val="24"/>
    </w:rPr>
  </w:style>
  <w:style w:type="paragraph" w:styleId="Quote">
    <w:name w:val="Quote"/>
    <w:basedOn w:val="Normal"/>
    <w:next w:val="Normal"/>
    <w:link w:val="QuoteChar"/>
    <w:uiPriority w:val="29"/>
    <w:qFormat/>
    <w:rsid w:val="00C354D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354D5"/>
    <w:rPr>
      <w:i/>
      <w:iCs/>
      <w:color w:val="404040" w:themeColor="text1" w:themeTint="BF"/>
    </w:rPr>
  </w:style>
  <w:style w:type="character" w:styleId="SubtleEmphasis">
    <w:name w:val="Subtle Emphasis"/>
    <w:aliases w:val="Department/Division"/>
    <w:basedOn w:val="DefaultParagraphFont"/>
    <w:uiPriority w:val="19"/>
    <w:qFormat/>
    <w:rsid w:val="00C354D5"/>
    <w:rPr>
      <w:rFonts w:ascii="Cambria" w:hAnsi="Cambria"/>
      <w:i w:val="0"/>
      <w:iCs/>
      <w:color w:val="404040" w:themeColor="text1" w:themeTint="BF"/>
      <w:sz w:val="24"/>
    </w:rPr>
  </w:style>
  <w:style w:type="character" w:customStyle="1" w:styleId="Dept-Div">
    <w:name w:val="Dept-Div"/>
    <w:basedOn w:val="DefaultParagraphFont"/>
    <w:uiPriority w:val="1"/>
    <w:qFormat/>
    <w:rsid w:val="00D610B6"/>
    <w:rPr>
      <w:rFonts w:ascii="Candara" w:hAnsi="Candara" w:cstheme="minorHAnsi"/>
      <w:i/>
      <w:sz w:val="23"/>
      <w:szCs w:val="23"/>
    </w:rPr>
  </w:style>
  <w:style w:type="character" w:customStyle="1" w:styleId="City-State">
    <w:name w:val="City-State"/>
    <w:basedOn w:val="DefaultParagraphFont"/>
    <w:uiPriority w:val="1"/>
    <w:qFormat/>
    <w:rsid w:val="0044403A"/>
    <w:rPr>
      <w:rFonts w:ascii="Cambria" w:hAnsi="Cambria" w:cstheme="minorHAnsi"/>
      <w:i/>
      <w:sz w:val="21"/>
      <w:szCs w:val="21"/>
    </w:rPr>
  </w:style>
  <w:style w:type="character" w:customStyle="1" w:styleId="Start-Stop">
    <w:name w:val="Start-Stop"/>
    <w:basedOn w:val="DefaultParagraphFont"/>
    <w:uiPriority w:val="1"/>
    <w:qFormat/>
    <w:rsid w:val="003E3B0D"/>
    <w:rPr>
      <w:rFonts w:cstheme="minorHAnsi"/>
      <w:i/>
      <w:sz w:val="21"/>
      <w:szCs w:val="21"/>
    </w:rPr>
  </w:style>
  <w:style w:type="paragraph" w:customStyle="1" w:styleId="Summary">
    <w:name w:val="Summary"/>
    <w:basedOn w:val="Normal"/>
    <w:qFormat/>
    <w:rsid w:val="00A22216"/>
    <w:pPr>
      <w:tabs>
        <w:tab w:val="center" w:pos="5400"/>
        <w:tab w:val="right" w:pos="10800"/>
      </w:tabs>
    </w:pPr>
    <w:rPr>
      <w:rFonts w:ascii="Candara" w:eastAsia="Times New Roman" w:hAnsi="Candara" w:cs="Times New Roman"/>
      <w:color w:val="000000"/>
      <w:sz w:val="20"/>
      <w:szCs w:val="20"/>
      <w:shd w:val="clear" w:color="auto" w:fill="FFFFFF"/>
    </w:rPr>
  </w:style>
  <w:style w:type="paragraph" w:customStyle="1" w:styleId="Expertise">
    <w:name w:val="Expertise"/>
    <w:basedOn w:val="Normal"/>
    <w:autoRedefine/>
    <w:qFormat/>
    <w:rsid w:val="00EA6709"/>
    <w:pPr>
      <w:tabs>
        <w:tab w:val="center" w:pos="5400"/>
      </w:tabs>
      <w:spacing w:before="20" w:after="40"/>
      <w:jc w:val="center"/>
    </w:pPr>
    <w:rPr>
      <w:rFonts w:eastAsia="Times New Roman" w:cs="Times New Roman"/>
      <w:sz w:val="20"/>
      <w:szCs w:val="20"/>
    </w:rPr>
  </w:style>
  <w:style w:type="paragraph" w:customStyle="1" w:styleId="LanguagesEducation">
    <w:name w:val="Languages/Education"/>
    <w:basedOn w:val="Normal"/>
    <w:qFormat/>
    <w:rsid w:val="006338F0"/>
    <w:pPr>
      <w:spacing w:after="40"/>
    </w:pPr>
    <w:rPr>
      <w:i/>
      <w:iCs/>
      <w:color w:val="000000"/>
      <w:sz w:val="20"/>
      <w:szCs w:val="20"/>
      <w:shd w:val="clear" w:color="auto" w:fill="FFFFFF"/>
    </w:rPr>
  </w:style>
  <w:style w:type="character" w:customStyle="1" w:styleId="Majordegree">
    <w:name w:val="Major degree"/>
    <w:basedOn w:val="DefaultParagraphFont"/>
    <w:uiPriority w:val="1"/>
    <w:qFormat/>
    <w:rsid w:val="003E3B0D"/>
    <w:rPr>
      <w:rFonts w:ascii="Candara" w:hAnsi="Candara" w:cs="Times New Roman"/>
      <w:sz w:val="23"/>
      <w:szCs w:val="23"/>
    </w:rPr>
  </w:style>
  <w:style w:type="paragraph" w:styleId="NormalWeb">
    <w:name w:val="Normal (Web)"/>
    <w:basedOn w:val="Normal"/>
    <w:uiPriority w:val="99"/>
    <w:semiHidden/>
    <w:unhideWhenUsed/>
    <w:rsid w:val="003E3B0D"/>
    <w:pPr>
      <w:spacing w:before="100" w:beforeAutospacing="1" w:after="100" w:afterAutospacing="1"/>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3E3B0D"/>
    <w:pPr>
      <w:widowControl w:val="0"/>
      <w:autoSpaceDE w:val="0"/>
      <w:autoSpaceDN w:val="0"/>
    </w:pPr>
    <w:rPr>
      <w:rFonts w:ascii="Arial" w:eastAsia="Arial" w:hAnsi="Arial" w:cs="Arial"/>
      <w:b/>
      <w:bCs/>
      <w:sz w:val="18"/>
      <w:szCs w:val="18"/>
    </w:rPr>
  </w:style>
  <w:style w:type="character" w:customStyle="1" w:styleId="BodyTextChar">
    <w:name w:val="Body Text Char"/>
    <w:basedOn w:val="DefaultParagraphFont"/>
    <w:link w:val="BodyText"/>
    <w:uiPriority w:val="1"/>
    <w:rsid w:val="003E3B0D"/>
    <w:rPr>
      <w:rFonts w:ascii="Arial" w:eastAsia="Arial" w:hAnsi="Arial" w:cs="Arial"/>
      <w:b/>
      <w:bCs/>
      <w:sz w:val="18"/>
      <w:szCs w:val="18"/>
    </w:rPr>
  </w:style>
  <w:style w:type="character" w:styleId="CommentReference">
    <w:name w:val="annotation reference"/>
    <w:basedOn w:val="DefaultParagraphFont"/>
    <w:uiPriority w:val="99"/>
    <w:semiHidden/>
    <w:unhideWhenUsed/>
    <w:rsid w:val="003E3B0D"/>
    <w:rPr>
      <w:sz w:val="16"/>
      <w:szCs w:val="16"/>
    </w:rPr>
  </w:style>
  <w:style w:type="paragraph" w:styleId="CommentText">
    <w:name w:val="annotation text"/>
    <w:basedOn w:val="Normal"/>
    <w:link w:val="CommentTextChar"/>
    <w:uiPriority w:val="99"/>
    <w:semiHidden/>
    <w:unhideWhenUsed/>
    <w:rsid w:val="003E3B0D"/>
    <w:rPr>
      <w:sz w:val="20"/>
      <w:szCs w:val="20"/>
    </w:rPr>
  </w:style>
  <w:style w:type="character" w:customStyle="1" w:styleId="CommentTextChar">
    <w:name w:val="Comment Text Char"/>
    <w:basedOn w:val="DefaultParagraphFont"/>
    <w:link w:val="CommentText"/>
    <w:uiPriority w:val="99"/>
    <w:semiHidden/>
    <w:rsid w:val="003E3B0D"/>
    <w:rPr>
      <w:sz w:val="20"/>
      <w:szCs w:val="20"/>
    </w:rPr>
  </w:style>
  <w:style w:type="paragraph" w:styleId="CommentSubject">
    <w:name w:val="annotation subject"/>
    <w:basedOn w:val="CommentText"/>
    <w:next w:val="CommentText"/>
    <w:link w:val="CommentSubjectChar"/>
    <w:uiPriority w:val="99"/>
    <w:semiHidden/>
    <w:unhideWhenUsed/>
    <w:rsid w:val="003E3B0D"/>
    <w:rPr>
      <w:b/>
      <w:bCs/>
    </w:rPr>
  </w:style>
  <w:style w:type="character" w:customStyle="1" w:styleId="CommentSubjectChar">
    <w:name w:val="Comment Subject Char"/>
    <w:basedOn w:val="CommentTextChar"/>
    <w:link w:val="CommentSubject"/>
    <w:uiPriority w:val="99"/>
    <w:semiHidden/>
    <w:rsid w:val="003E3B0D"/>
    <w:rPr>
      <w:b/>
      <w:bCs/>
      <w:sz w:val="20"/>
      <w:szCs w:val="20"/>
    </w:rPr>
  </w:style>
  <w:style w:type="paragraph" w:styleId="Revision">
    <w:name w:val="Revision"/>
    <w:hidden/>
    <w:uiPriority w:val="99"/>
    <w:semiHidden/>
    <w:rsid w:val="003E3B0D"/>
  </w:style>
  <w:style w:type="paragraph" w:customStyle="1" w:styleId="Clientcontact0">
    <w:name w:val="Client contact"/>
    <w:basedOn w:val="Normal"/>
    <w:qFormat/>
    <w:rsid w:val="003E3B0D"/>
    <w:rPr>
      <w:rFonts w:ascii="Candara" w:eastAsia="Calibri" w:hAnsi="Candara" w:cs="Calibri"/>
      <w:i/>
      <w:spacing w:val="10"/>
      <w:sz w:val="19"/>
      <w:szCs w:val="19"/>
    </w:rPr>
  </w:style>
  <w:style w:type="character" w:customStyle="1" w:styleId="Employer">
    <w:name w:val="Employer"/>
    <w:basedOn w:val="DefaultParagraphFont"/>
    <w:uiPriority w:val="1"/>
    <w:qFormat/>
    <w:rsid w:val="003E3B0D"/>
    <w:rPr>
      <w:rFonts w:ascii="Candara" w:hAnsi="Candara"/>
      <w:b/>
      <w:caps/>
      <w:sz w:val="25"/>
      <w:szCs w:val="25"/>
    </w:rPr>
  </w:style>
  <w:style w:type="character" w:styleId="Strong">
    <w:name w:val="Strong"/>
    <w:basedOn w:val="DefaultParagraphFont"/>
    <w:uiPriority w:val="22"/>
    <w:qFormat/>
    <w:rsid w:val="003E3B0D"/>
    <w:rPr>
      <w:b/>
      <w:bCs/>
    </w:rPr>
  </w:style>
  <w:style w:type="paragraph" w:customStyle="1" w:styleId="JobDescription-nobullet">
    <w:name w:val="Job Description - no bullet"/>
    <w:basedOn w:val="JobDescription-nobullets"/>
    <w:qFormat/>
    <w:rsid w:val="00D326A3"/>
  </w:style>
  <w:style w:type="character" w:customStyle="1" w:styleId="Style1">
    <w:name w:val="Style1"/>
    <w:basedOn w:val="Hyperlink"/>
    <w:uiPriority w:val="1"/>
    <w:qFormat/>
    <w:rsid w:val="003E3B0D"/>
    <w:rPr>
      <w:rFonts w:ascii="Candara" w:hAnsi="Candara"/>
      <w:i/>
      <w:color w:val="000000" w:themeColor="text1"/>
      <w:u w:val="none"/>
    </w:rPr>
  </w:style>
  <w:style w:type="character" w:customStyle="1" w:styleId="Character-JobDescriptionwnobullet">
    <w:name w:val="Character - Job Description w/ no bullet"/>
    <w:basedOn w:val="Style1"/>
    <w:uiPriority w:val="1"/>
    <w:qFormat/>
    <w:rsid w:val="003E3B0D"/>
    <w:rPr>
      <w:rFonts w:ascii="Candara" w:hAnsi="Candara"/>
      <w:i/>
      <w:color w:val="000000" w:themeColor="text1"/>
      <w:u w:val="none"/>
    </w:rPr>
  </w:style>
  <w:style w:type="paragraph" w:styleId="Header">
    <w:name w:val="header"/>
    <w:basedOn w:val="Normal"/>
    <w:link w:val="HeaderChar"/>
    <w:uiPriority w:val="99"/>
    <w:unhideWhenUsed/>
    <w:rsid w:val="008F318C"/>
    <w:pPr>
      <w:tabs>
        <w:tab w:val="center" w:pos="4680"/>
        <w:tab w:val="right" w:pos="9360"/>
      </w:tabs>
    </w:pPr>
  </w:style>
  <w:style w:type="character" w:customStyle="1" w:styleId="HeaderChar">
    <w:name w:val="Header Char"/>
    <w:basedOn w:val="DefaultParagraphFont"/>
    <w:link w:val="Header"/>
    <w:uiPriority w:val="99"/>
    <w:rsid w:val="008F318C"/>
  </w:style>
  <w:style w:type="paragraph" w:styleId="Footer">
    <w:name w:val="footer"/>
    <w:basedOn w:val="Normal"/>
    <w:link w:val="FooterChar"/>
    <w:uiPriority w:val="99"/>
    <w:unhideWhenUsed/>
    <w:rsid w:val="008F318C"/>
    <w:pPr>
      <w:tabs>
        <w:tab w:val="center" w:pos="4680"/>
        <w:tab w:val="right" w:pos="9360"/>
      </w:tabs>
    </w:pPr>
  </w:style>
  <w:style w:type="character" w:customStyle="1" w:styleId="FooterChar">
    <w:name w:val="Footer Char"/>
    <w:basedOn w:val="DefaultParagraphFont"/>
    <w:link w:val="Footer"/>
    <w:uiPriority w:val="99"/>
    <w:rsid w:val="008F31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515723">
      <w:bodyDiv w:val="1"/>
      <w:marLeft w:val="0"/>
      <w:marRight w:val="0"/>
      <w:marTop w:val="0"/>
      <w:marBottom w:val="0"/>
      <w:divBdr>
        <w:top w:val="none" w:sz="0" w:space="0" w:color="auto"/>
        <w:left w:val="none" w:sz="0" w:space="0" w:color="auto"/>
        <w:bottom w:val="none" w:sz="0" w:space="0" w:color="auto"/>
        <w:right w:val="none" w:sz="0" w:space="0" w:color="auto"/>
      </w:divBdr>
    </w:div>
    <w:div w:id="262421115">
      <w:bodyDiv w:val="1"/>
      <w:marLeft w:val="0"/>
      <w:marRight w:val="0"/>
      <w:marTop w:val="0"/>
      <w:marBottom w:val="0"/>
      <w:divBdr>
        <w:top w:val="none" w:sz="0" w:space="0" w:color="auto"/>
        <w:left w:val="none" w:sz="0" w:space="0" w:color="auto"/>
        <w:bottom w:val="none" w:sz="0" w:space="0" w:color="auto"/>
        <w:right w:val="none" w:sz="0" w:space="0" w:color="auto"/>
      </w:divBdr>
    </w:div>
    <w:div w:id="512457160">
      <w:bodyDiv w:val="1"/>
      <w:marLeft w:val="0"/>
      <w:marRight w:val="0"/>
      <w:marTop w:val="0"/>
      <w:marBottom w:val="0"/>
      <w:divBdr>
        <w:top w:val="none" w:sz="0" w:space="0" w:color="auto"/>
        <w:left w:val="none" w:sz="0" w:space="0" w:color="auto"/>
        <w:bottom w:val="none" w:sz="0" w:space="0" w:color="auto"/>
        <w:right w:val="none" w:sz="0" w:space="0" w:color="auto"/>
      </w:divBdr>
    </w:div>
    <w:div w:id="628047662">
      <w:bodyDiv w:val="1"/>
      <w:marLeft w:val="0"/>
      <w:marRight w:val="0"/>
      <w:marTop w:val="0"/>
      <w:marBottom w:val="0"/>
      <w:divBdr>
        <w:top w:val="none" w:sz="0" w:space="0" w:color="auto"/>
        <w:left w:val="none" w:sz="0" w:space="0" w:color="auto"/>
        <w:bottom w:val="none" w:sz="0" w:space="0" w:color="auto"/>
        <w:right w:val="none" w:sz="0" w:space="0" w:color="auto"/>
      </w:divBdr>
    </w:div>
    <w:div w:id="1136944651">
      <w:bodyDiv w:val="1"/>
      <w:marLeft w:val="0"/>
      <w:marRight w:val="0"/>
      <w:marTop w:val="0"/>
      <w:marBottom w:val="0"/>
      <w:divBdr>
        <w:top w:val="none" w:sz="0" w:space="0" w:color="auto"/>
        <w:left w:val="none" w:sz="0" w:space="0" w:color="auto"/>
        <w:bottom w:val="none" w:sz="0" w:space="0" w:color="auto"/>
        <w:right w:val="none" w:sz="0" w:space="0" w:color="auto"/>
      </w:divBdr>
    </w:div>
    <w:div w:id="1355422559">
      <w:bodyDiv w:val="1"/>
      <w:marLeft w:val="0"/>
      <w:marRight w:val="0"/>
      <w:marTop w:val="0"/>
      <w:marBottom w:val="0"/>
      <w:divBdr>
        <w:top w:val="none" w:sz="0" w:space="0" w:color="auto"/>
        <w:left w:val="none" w:sz="0" w:space="0" w:color="auto"/>
        <w:bottom w:val="none" w:sz="0" w:space="0" w:color="auto"/>
        <w:right w:val="none" w:sz="0" w:space="0" w:color="auto"/>
      </w:divBdr>
    </w:div>
    <w:div w:id="153388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a\Your%20team%20Dropbox\7)%20Templates\Template%20-%20Formatted%20Resume%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8237B-A6F5-4A23-8746-3FC33220D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 Formatted Resume </Template>
  <TotalTime>94</TotalTime>
  <Pages>2</Pages>
  <Words>288</Words>
  <Characters>1929</Characters>
  <Application>Microsoft Office Word</Application>
  <DocSecurity>0</DocSecurity>
  <Lines>42</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Scripter, LLC</dc:creator>
  <dc:description>This resume file is to be used only for personal use of the original user, and solely to secure employment. User agrees to not to copy or otherwise disseminate the contents of this resume, or variations of it, for commercial or personal purposes.Owner: Resume Scripter, LLC. Copyright Resume Scripter, LLC 2019This resume file is the intellectual property of Resume Scripter, LLC. Any sale or distribution of the content in this file is prohibited by law.</dc:description>
  <cp:lastModifiedBy>Rocha Gastelum, Jose</cp:lastModifiedBy>
  <cp:revision>3</cp:revision>
  <cp:lastPrinted>2016-12-16T18:15:00Z</cp:lastPrinted>
  <dcterms:created xsi:type="dcterms:W3CDTF">2024-03-08T17:30:00Z</dcterms:created>
  <dcterms:modified xsi:type="dcterms:W3CDTF">2024-08-16T17:12:00Z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3385b5783f1c31876be4dc6bef84972df8fda1a5cdd3593ea91243fe89bff6cc</vt:lpwstr>
  </property>
</Properties>
</file>